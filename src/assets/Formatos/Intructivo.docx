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D7DC5" w14:textId="5C25D2A3" w:rsidR="006361A5" w:rsidRDefault="007738BE">
      <w:pPr>
        <w:jc w:val="center"/>
      </w:pPr>
      <w:r>
        <w:rPr>
          <w:rFonts w:ascii="Arial" w:hAnsi="Arial" w:cs="Arial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FD5BF1" wp14:editId="5AB490DA">
                <wp:simplePos x="0" y="0"/>
                <wp:positionH relativeFrom="column">
                  <wp:posOffset>511175</wp:posOffset>
                </wp:positionH>
                <wp:positionV relativeFrom="paragraph">
                  <wp:posOffset>177165</wp:posOffset>
                </wp:positionV>
                <wp:extent cx="920115" cy="207010"/>
                <wp:effectExtent l="12065" t="5080" r="10795" b="6985"/>
                <wp:wrapNone/>
                <wp:docPr id="130878419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115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FA785" w14:textId="77777777" w:rsidR="002E3CF8" w:rsidRPr="00A4006D" w:rsidRDefault="002E3CF8" w:rsidP="002E3CF8">
                            <w:pPr>
                              <w:rPr>
                                <w:rFonts w:eastAsia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Times New Roman"/>
                                <w:sz w:val="16"/>
                                <w:szCs w:val="16"/>
                              </w:rPr>
                              <w:t>N° de correlativo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FD5BF1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40.25pt;margin-top:13.95pt;width:72.45pt;height:1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">
                <v:textbox>
                  <w:txbxContent>
                    <w:p w14:paraId="66EFA785" w14:textId="77777777" w:rsidR="002E3CF8" w:rsidRPr="00A4006D" w:rsidRDefault="002E3CF8" w:rsidP="002E3CF8">
                      <w:pPr>
                        <w:rPr>
                          <w:rFonts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eastAsia="Times New Roman"/>
                          <w:sz w:val="16"/>
                          <w:szCs w:val="16"/>
                        </w:rPr>
                        <w:t>N° de correlativo</w:t>
                      </w:r>
                    </w:p>
                  </w:txbxContent>
                </v:textbox>
              </v:shape>
            </w:pict>
          </mc:Fallback>
        </mc:AlternateContent>
      </w:r>
    </w:p>
    <w:p w14:paraId="6D2EB286" w14:textId="23EE022E" w:rsidR="006361A5" w:rsidRPr="00BC28D9" w:rsidRDefault="007738BE">
      <w:pPr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BD0D10" wp14:editId="01FEB839">
                <wp:simplePos x="0" y="0"/>
                <wp:positionH relativeFrom="column">
                  <wp:posOffset>764540</wp:posOffset>
                </wp:positionH>
                <wp:positionV relativeFrom="paragraph">
                  <wp:posOffset>60960</wp:posOffset>
                </wp:positionV>
                <wp:extent cx="12065" cy="165735"/>
                <wp:effectExtent l="55880" t="12065" r="46355" b="22225"/>
                <wp:wrapNone/>
                <wp:docPr id="5369404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65" cy="165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765E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6" type="#_x0000_t32" style="position:absolute;margin-left:60.2pt;margin-top:4.8pt;width:.95pt;height:13.0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">
                <v:stroke endarrow="block"/>
              </v:shape>
            </w:pict>
          </mc:Fallback>
        </mc:AlternateContent>
      </w:r>
      <w:r w:rsidR="00AD1644">
        <w:rPr>
          <w:rFonts w:ascii="Arial" w:hAnsi="Arial" w:cs="Arial"/>
          <w:sz w:val="18"/>
          <w:szCs w:val="18"/>
        </w:rPr>
        <w:t>1 de x</w:t>
      </w:r>
    </w:p>
    <w:p w14:paraId="3383B538" w14:textId="7A3CCE84" w:rsidR="006361A5" w:rsidRPr="00BC28D9" w:rsidRDefault="007738BE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CAAD07D" wp14:editId="2FA2239B">
                <wp:simplePos x="0" y="0"/>
                <wp:positionH relativeFrom="column">
                  <wp:posOffset>885190</wp:posOffset>
                </wp:positionH>
                <wp:positionV relativeFrom="paragraph">
                  <wp:posOffset>245110</wp:posOffset>
                </wp:positionV>
                <wp:extent cx="1035050" cy="382905"/>
                <wp:effectExtent l="5080" t="7620" r="7620" b="9525"/>
                <wp:wrapNone/>
                <wp:docPr id="86281826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267DF" w14:textId="77777777" w:rsidR="00060BEF" w:rsidRPr="002E3CF8" w:rsidRDefault="00060BEF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2E3CF8">
                              <w:rPr>
                                <w:sz w:val="16"/>
                                <w:szCs w:val="16"/>
                                <w:lang w:val="es-MX"/>
                              </w:rPr>
                              <w:t>Código de la Dirección u Oficina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AD07D" id="Text Box 4" o:spid="_x0000_s1027" type="#_x0000_t202" style="position:absolute;margin-left:69.7pt;margin-top:19.3pt;width:81.5pt;height:30.1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">
                <v:textbox>
                  <w:txbxContent>
                    <w:p w14:paraId="003267DF" w14:textId="77777777" w:rsidR="00060BEF" w:rsidRPr="002E3CF8" w:rsidRDefault="00060BEF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2E3CF8">
                        <w:rPr>
                          <w:sz w:val="16"/>
                          <w:szCs w:val="16"/>
                          <w:lang w:val="es-MX"/>
                        </w:rPr>
                        <w:t>Código de la Dirección u Oficina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0D35A8" wp14:editId="67778D2B">
                <wp:simplePos x="0" y="0"/>
                <wp:positionH relativeFrom="column">
                  <wp:posOffset>502920</wp:posOffset>
                </wp:positionH>
                <wp:positionV relativeFrom="paragraph">
                  <wp:posOffset>180975</wp:posOffset>
                </wp:positionV>
                <wp:extent cx="382270" cy="280035"/>
                <wp:effectExtent l="13335" t="10160" r="23495" b="52705"/>
                <wp:wrapNone/>
                <wp:docPr id="33375390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270" cy="2800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A74D1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8" o:spid="_x0000_s1026" type="#_x0000_t34" style="position:absolute;margin-left:39.6pt;margin-top:14.25pt;width:30.1pt;height:22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">
                <v:stroke endarrow="block"/>
              </v:shape>
            </w:pict>
          </mc:Fallback>
        </mc:AlternateContent>
      </w:r>
      <w:r w:rsidR="00036012" w:rsidRPr="00036012">
        <w:rPr>
          <w:rFonts w:ascii="Arial" w:hAnsi="Arial" w:cs="Arial"/>
          <w:sz w:val="24"/>
          <w:szCs w:val="24"/>
          <w:lang w:val="es-MX"/>
        </w:rPr>
        <w:t xml:space="preserve">  </w:t>
      </w:r>
      <w:r w:rsidR="00FF1A1E">
        <w:rPr>
          <w:rFonts w:ascii="Arial" w:hAnsi="Arial" w:cs="Arial"/>
          <w:sz w:val="18"/>
          <w:szCs w:val="18"/>
          <w:lang w:val="es-MX"/>
        </w:rPr>
        <w:t>FONA__-I-000</w:t>
      </w:r>
      <w:r w:rsidR="00F25F1A">
        <w:rPr>
          <w:rFonts w:ascii="Arial" w:hAnsi="Arial" w:cs="Arial"/>
          <w:sz w:val="18"/>
          <w:szCs w:val="18"/>
          <w:lang w:val="es-MX"/>
        </w:rPr>
        <w:t>/14</w:t>
      </w:r>
    </w:p>
    <w:p w14:paraId="5ECBE69B" w14:textId="77777777" w:rsidR="006361A5" w:rsidRPr="00E00936" w:rsidRDefault="00722FA4" w:rsidP="00BC28D9">
      <w:pPr>
        <w:ind w:right="-234"/>
        <w:jc w:val="right"/>
        <w:rPr>
          <w:rFonts w:ascii="Arial" w:hAnsi="Arial" w:cs="Arial"/>
          <w:sz w:val="24"/>
          <w:szCs w:val="24"/>
          <w:lang w:val="es-MX"/>
        </w:rPr>
      </w:pPr>
      <w:r w:rsidRPr="00E00936">
        <w:rPr>
          <w:rFonts w:ascii="Arial" w:hAnsi="Arial" w:cs="Arial"/>
          <w:sz w:val="24"/>
          <w:szCs w:val="24"/>
          <w:lang w:val="es-MX"/>
        </w:rPr>
        <w:t>Caracas, dd/mm/aa</w:t>
      </w:r>
      <w:r w:rsidR="00AD1644" w:rsidRPr="00E00936">
        <w:rPr>
          <w:rFonts w:ascii="Arial" w:hAnsi="Arial" w:cs="Arial"/>
          <w:sz w:val="24"/>
          <w:szCs w:val="24"/>
          <w:lang w:val="es-MX"/>
        </w:rPr>
        <w:t>aa</w:t>
      </w:r>
    </w:p>
    <w:p w14:paraId="4F5AAA2A" w14:textId="26016E4C" w:rsidR="006361A5" w:rsidRDefault="00722FA4">
      <w:pPr>
        <w:jc w:val="center"/>
      </w:pPr>
      <w:r w:rsidRPr="00F25F1A">
        <w:rPr>
          <w:rFonts w:ascii="Arial" w:hAnsi="Arial" w:cs="Arial"/>
          <w:b/>
          <w:sz w:val="24"/>
          <w:szCs w:val="24"/>
          <w:lang w:val="es-MX"/>
        </w:rPr>
        <w:t xml:space="preserve">                 </w:t>
      </w:r>
      <w:r w:rsidR="007738BE" w:rsidRPr="003B227E">
        <w:rPr>
          <w:rFonts w:ascii="Arial" w:hAnsi="Arial" w:cs="Arial"/>
          <w:b/>
          <w:noProof/>
          <w:sz w:val="24"/>
          <w:szCs w:val="24"/>
          <w:lang w:eastAsia="es-VE"/>
        </w:rPr>
        <w:drawing>
          <wp:inline distT="0" distB="0" distL="0" distR="0" wp14:anchorId="45D05DC0" wp14:editId="320E9015">
            <wp:extent cx="1628775" cy="190500"/>
            <wp:effectExtent l="0" t="0" r="0" b="0"/>
            <wp:docPr id="1" name="Imagen 36" descr="C:\Users\evasquez\Desktop\INSTRUCTI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6" descr="C:\Users\evasquez\Desktop\INSTRUCTIV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EEFA3" w14:textId="68AA8387" w:rsidR="006361A5" w:rsidRDefault="007738BE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noProof/>
          <w:sz w:val="24"/>
          <w:szCs w:val="24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5A961FE" wp14:editId="169B8E30">
                <wp:simplePos x="0" y="0"/>
                <wp:positionH relativeFrom="column">
                  <wp:posOffset>1991995</wp:posOffset>
                </wp:positionH>
                <wp:positionV relativeFrom="paragraph">
                  <wp:posOffset>209550</wp:posOffset>
                </wp:positionV>
                <wp:extent cx="2045335" cy="668020"/>
                <wp:effectExtent l="6985" t="8255" r="5080" b="9525"/>
                <wp:wrapNone/>
                <wp:docPr id="197988828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335" cy="66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7DBEA" w14:textId="77777777" w:rsidR="00060BEF" w:rsidRPr="0040132C" w:rsidRDefault="00060BEF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Proporciona las bases legales sobre las cuales cons</w:t>
                            </w:r>
                            <w:r w:rsidR="00603E63">
                              <w:rPr>
                                <w:sz w:val="16"/>
                                <w:szCs w:val="16"/>
                                <w:lang w:val="es-MX"/>
                              </w:rPr>
                              <w:t>truyen y determinan el alcanc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e y la naturaleza de la materia en cuestión. Se hace referencia a la pirámide de KELSEN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961FE" id="Text Box 6" o:spid="_x0000_s1028" type="#_x0000_t202" style="position:absolute;left:0;text-align:left;margin-left:156.85pt;margin-top:16.5pt;width:161.05pt;height:52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">
                <v:textbox>
                  <w:txbxContent>
                    <w:p w14:paraId="0917DBEA" w14:textId="77777777" w:rsidR="00060BEF" w:rsidRPr="0040132C" w:rsidRDefault="00060BEF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Proporciona las bases legales sobre las cuales cons</w:t>
                      </w:r>
                      <w:r w:rsidR="00603E63">
                        <w:rPr>
                          <w:sz w:val="16"/>
                          <w:szCs w:val="16"/>
                          <w:lang w:val="es-MX"/>
                        </w:rPr>
                        <w:t>truyen y determinan el alcanc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>e y la naturaleza de la materia en cuestión. Se hace referencia a la pirámide de KELSEN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2145E9" wp14:editId="151BF53A">
                <wp:simplePos x="0" y="0"/>
                <wp:positionH relativeFrom="column">
                  <wp:posOffset>1537970</wp:posOffset>
                </wp:positionH>
                <wp:positionV relativeFrom="paragraph">
                  <wp:posOffset>273050</wp:posOffset>
                </wp:positionV>
                <wp:extent cx="382270" cy="212725"/>
                <wp:effectExtent l="10160" t="5080" r="17145" b="58420"/>
                <wp:wrapNone/>
                <wp:docPr id="4748881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270" cy="2127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72C88" id="AutoShape 17" o:spid="_x0000_s1026" type="#_x0000_t34" style="position:absolute;margin-left:121.1pt;margin-top:21.5pt;width:30.1pt;height:16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">
                <v:stroke endarrow="block"/>
              </v:shape>
            </w:pict>
          </mc:Fallback>
        </mc:AlternateContent>
      </w:r>
      <w:r w:rsidR="00722FA4">
        <w:rPr>
          <w:rFonts w:ascii="Arial" w:hAnsi="Arial" w:cs="Arial"/>
          <w:sz w:val="24"/>
          <w:szCs w:val="24"/>
          <w:u w:val="single"/>
          <w:lang w:val="en-US"/>
        </w:rPr>
        <w:t>MARCO LEGAL:</w:t>
      </w:r>
    </w:p>
    <w:p w14:paraId="5D7C2D02" w14:textId="77777777" w:rsidR="00F25F1A" w:rsidRDefault="00F25F1A" w:rsidP="00F25F1A">
      <w:pPr>
        <w:pStyle w:val="Prrafodelista"/>
        <w:spacing w:line="480" w:lineRule="auto"/>
        <w:ind w:left="108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D79C09" w14:textId="1DC84863" w:rsidR="006361A5" w:rsidRDefault="007738BE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noProof/>
          <w:sz w:val="24"/>
          <w:szCs w:val="24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D83C00E" wp14:editId="06F5C662">
                <wp:simplePos x="0" y="0"/>
                <wp:positionH relativeFrom="column">
                  <wp:posOffset>1809750</wp:posOffset>
                </wp:positionH>
                <wp:positionV relativeFrom="paragraph">
                  <wp:posOffset>296545</wp:posOffset>
                </wp:positionV>
                <wp:extent cx="1932305" cy="436245"/>
                <wp:effectExtent l="5715" t="12065" r="5080" b="8890"/>
                <wp:wrapNone/>
                <wp:docPr id="146472288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305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3AACD" w14:textId="77777777" w:rsidR="00060BEF" w:rsidRPr="00603E63" w:rsidRDefault="00603E63" w:rsidP="00F25F1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2B089E" w:rsidRPr="00603E63">
                              <w:rPr>
                                <w:sz w:val="16"/>
                                <w:szCs w:val="16"/>
                              </w:rPr>
                              <w:t xml:space="preserve">l </w:t>
                            </w:r>
                            <w:r w:rsidR="002B089E" w:rsidRPr="00603E63">
                              <w:rPr>
                                <w:rStyle w:val="Textoennegrita"/>
                                <w:b w:val="0"/>
                                <w:sz w:val="16"/>
                                <w:szCs w:val="16"/>
                              </w:rPr>
                              <w:t>asunto</w:t>
                            </w:r>
                            <w:r w:rsidR="002B089E" w:rsidRPr="00603E63">
                              <w:rPr>
                                <w:sz w:val="16"/>
                                <w:szCs w:val="16"/>
                              </w:rPr>
                              <w:t xml:space="preserve"> o la </w:t>
                            </w:r>
                            <w:hyperlink r:id="rId8" w:history="1">
                              <w:r w:rsidR="002B089E" w:rsidRPr="00603E63">
                                <w:rPr>
                                  <w:rStyle w:val="Hipervnculo"/>
                                  <w:bCs/>
                                  <w:color w:val="auto"/>
                                  <w:sz w:val="16"/>
                                  <w:szCs w:val="16"/>
                                  <w:u w:val="none"/>
                                </w:rPr>
                                <w:t>materia</w:t>
                              </w:r>
                            </w:hyperlink>
                            <w:r w:rsidR="002B089E" w:rsidRPr="00603E63">
                              <w:rPr>
                                <w:sz w:val="16"/>
                                <w:szCs w:val="16"/>
                              </w:rPr>
                              <w:t xml:space="preserve"> principal acerca de la cual se quiere lograr un objetivo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3C00E" id="Text Box 7" o:spid="_x0000_s1029" type="#_x0000_t202" style="position:absolute;left:0;text-align:left;margin-left:142.5pt;margin-top:23.35pt;width:152.15pt;height:34.3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">
                <v:textbox>
                  <w:txbxContent>
                    <w:p w14:paraId="3B03AACD" w14:textId="77777777" w:rsidR="00060BEF" w:rsidRPr="00603E63" w:rsidRDefault="00603E63" w:rsidP="00F25F1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="002B089E" w:rsidRPr="00603E63">
                        <w:rPr>
                          <w:sz w:val="16"/>
                          <w:szCs w:val="16"/>
                        </w:rPr>
                        <w:t xml:space="preserve">l </w:t>
                      </w:r>
                      <w:r w:rsidR="002B089E" w:rsidRPr="00603E63">
                        <w:rPr>
                          <w:rStyle w:val="Textoennegrita"/>
                          <w:b w:val="0"/>
                          <w:sz w:val="16"/>
                          <w:szCs w:val="16"/>
                        </w:rPr>
                        <w:t>asunto</w:t>
                      </w:r>
                      <w:r w:rsidR="002B089E" w:rsidRPr="00603E63">
                        <w:rPr>
                          <w:sz w:val="16"/>
                          <w:szCs w:val="16"/>
                        </w:rPr>
                        <w:t xml:space="preserve"> o la </w:t>
                      </w:r>
                      <w:hyperlink r:id="rId9" w:history="1">
                        <w:r w:rsidR="002B089E" w:rsidRPr="00603E63">
                          <w:rPr>
                            <w:rStyle w:val="Hipervnculo"/>
                            <w:bCs/>
                            <w:color w:val="auto"/>
                            <w:sz w:val="16"/>
                            <w:szCs w:val="16"/>
                            <w:u w:val="none"/>
                          </w:rPr>
                          <w:t>materia</w:t>
                        </w:r>
                      </w:hyperlink>
                      <w:r w:rsidR="002B089E" w:rsidRPr="00603E63">
                        <w:rPr>
                          <w:sz w:val="16"/>
                          <w:szCs w:val="16"/>
                        </w:rPr>
                        <w:t xml:space="preserve"> principal acerca de la cual se quiere lograr un objetivo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26BACB5" wp14:editId="76F77C92">
                <wp:simplePos x="0" y="0"/>
                <wp:positionH relativeFrom="column">
                  <wp:posOffset>1342390</wp:posOffset>
                </wp:positionH>
                <wp:positionV relativeFrom="paragraph">
                  <wp:posOffset>296545</wp:posOffset>
                </wp:positionV>
                <wp:extent cx="382270" cy="212725"/>
                <wp:effectExtent l="5080" t="12065" r="22225" b="60960"/>
                <wp:wrapNone/>
                <wp:docPr id="178960383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270" cy="2127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88A59" id="AutoShape 5" o:spid="_x0000_s1026" type="#_x0000_t34" style="position:absolute;margin-left:105.7pt;margin-top:23.35pt;width:30.1pt;height:16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">
                <v:stroke endarrow="block"/>
              </v:shape>
            </w:pict>
          </mc:Fallback>
        </mc:AlternateContent>
      </w:r>
      <w:r w:rsidR="00722FA4">
        <w:rPr>
          <w:rFonts w:ascii="Arial" w:hAnsi="Arial" w:cs="Arial"/>
          <w:sz w:val="24"/>
          <w:szCs w:val="24"/>
          <w:u w:val="single"/>
          <w:lang w:val="en-US"/>
        </w:rPr>
        <w:t>PROPÓSITO:</w:t>
      </w:r>
    </w:p>
    <w:p w14:paraId="0D89FE35" w14:textId="77777777" w:rsidR="00F25F1A" w:rsidRDefault="00F25F1A" w:rsidP="00F25F1A">
      <w:pPr>
        <w:pStyle w:val="Prrafodelista"/>
        <w:rPr>
          <w:rFonts w:ascii="Arial" w:hAnsi="Arial" w:cs="Arial"/>
          <w:sz w:val="24"/>
          <w:szCs w:val="24"/>
          <w:u w:val="single"/>
          <w:lang w:val="en-US"/>
        </w:rPr>
      </w:pPr>
    </w:p>
    <w:p w14:paraId="01E9F154" w14:textId="77777777" w:rsidR="00F25F1A" w:rsidRDefault="00F25F1A" w:rsidP="00F25F1A">
      <w:pPr>
        <w:pStyle w:val="Prrafodelista"/>
        <w:spacing w:line="480" w:lineRule="auto"/>
        <w:ind w:left="1080"/>
        <w:rPr>
          <w:rFonts w:ascii="Arial" w:hAnsi="Arial" w:cs="Arial"/>
          <w:sz w:val="24"/>
          <w:szCs w:val="24"/>
          <w:u w:val="single"/>
          <w:lang w:val="en-US"/>
        </w:rPr>
      </w:pPr>
    </w:p>
    <w:p w14:paraId="06DBCE3B" w14:textId="02BB4F18" w:rsidR="006361A5" w:rsidRDefault="007738BE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noProof/>
          <w:sz w:val="24"/>
          <w:szCs w:val="24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7CD6A82" wp14:editId="5AD6EFD3">
                <wp:simplePos x="0" y="0"/>
                <wp:positionH relativeFrom="column">
                  <wp:posOffset>2118360</wp:posOffset>
                </wp:positionH>
                <wp:positionV relativeFrom="paragraph">
                  <wp:posOffset>171450</wp:posOffset>
                </wp:positionV>
                <wp:extent cx="2492375" cy="601980"/>
                <wp:effectExtent l="9525" t="8255" r="12700" b="8890"/>
                <wp:wrapNone/>
                <wp:docPr id="127882147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2375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453C5" w14:textId="77777777" w:rsidR="002B089E" w:rsidRPr="0002067F" w:rsidRDefault="002B089E" w:rsidP="002B089E">
                            <w:pPr>
                              <w:pStyle w:val="NormalWeb"/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02067F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Descripción objetiva y concisa del cambio permanente de las condiciones del entorno, que se pretende alca</w:t>
                            </w:r>
                            <w:r w:rsidRPr="0002067F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n</w:t>
                            </w:r>
                            <w:r w:rsidRPr="0002067F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zar con la intervención que se está planeando o ejec</w:t>
                            </w:r>
                            <w:r w:rsidRPr="0002067F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u</w:t>
                            </w:r>
                            <w:r w:rsidRPr="0002067F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tando.</w:t>
                            </w:r>
                          </w:p>
                          <w:p w14:paraId="3F6E8090" w14:textId="77777777" w:rsidR="002B089E" w:rsidRPr="001A79A6" w:rsidRDefault="002B089E" w:rsidP="002B089E">
                            <w:pPr>
                              <w:pStyle w:val="NormalWeb"/>
                              <w:rPr>
                                <w:sz w:val="16"/>
                                <w:szCs w:val="16"/>
                              </w:rPr>
                            </w:pPr>
                            <w:r w:rsidRPr="001A79A6">
                              <w:rPr>
                                <w:sz w:val="16"/>
                                <w:szCs w:val="16"/>
                              </w:rPr>
                              <w:t>El objetivo general debe ser uno solo.</w:t>
                            </w:r>
                          </w:p>
                          <w:p w14:paraId="0D46DF8B" w14:textId="77777777" w:rsidR="00060BEF" w:rsidRPr="002B089E" w:rsidRDefault="00060BEF" w:rsidP="00F25F1A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6A82" id="Text Box 8" o:spid="_x0000_s1030" type="#_x0000_t202" style="position:absolute;left:0;text-align:left;margin-left:166.8pt;margin-top:13.5pt;width:196.25pt;height:47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">
                <v:textbox>
                  <w:txbxContent>
                    <w:p w14:paraId="51E453C5" w14:textId="77777777" w:rsidR="002B089E" w:rsidRPr="0002067F" w:rsidRDefault="002B089E" w:rsidP="002B089E">
                      <w:pPr>
                        <w:pStyle w:val="NormalWeb"/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02067F">
                        <w:rPr>
                          <w:rFonts w:ascii="Calibri" w:hAnsi="Calibri"/>
                          <w:sz w:val="16"/>
                          <w:szCs w:val="16"/>
                        </w:rPr>
                        <w:t>Descripción objetiva y concisa del cambio permanente de las condiciones del entorno, que se pretende alca</w:t>
                      </w:r>
                      <w:r w:rsidRPr="0002067F">
                        <w:rPr>
                          <w:rFonts w:ascii="Calibri" w:hAnsi="Calibri"/>
                          <w:sz w:val="16"/>
                          <w:szCs w:val="16"/>
                        </w:rPr>
                        <w:t>n</w:t>
                      </w:r>
                      <w:r w:rsidRPr="0002067F">
                        <w:rPr>
                          <w:rFonts w:ascii="Calibri" w:hAnsi="Calibri"/>
                          <w:sz w:val="16"/>
                          <w:szCs w:val="16"/>
                        </w:rPr>
                        <w:t>zar con la intervención que se está planeando o ejec</w:t>
                      </w:r>
                      <w:r w:rsidRPr="0002067F">
                        <w:rPr>
                          <w:rFonts w:ascii="Calibri" w:hAnsi="Calibri"/>
                          <w:sz w:val="16"/>
                          <w:szCs w:val="16"/>
                        </w:rPr>
                        <w:t>u</w:t>
                      </w:r>
                      <w:r w:rsidRPr="0002067F">
                        <w:rPr>
                          <w:rFonts w:ascii="Calibri" w:hAnsi="Calibri"/>
                          <w:sz w:val="16"/>
                          <w:szCs w:val="16"/>
                        </w:rPr>
                        <w:t>tando.</w:t>
                      </w:r>
                    </w:p>
                    <w:p w14:paraId="3F6E8090" w14:textId="77777777" w:rsidR="002B089E" w:rsidRPr="001A79A6" w:rsidRDefault="002B089E" w:rsidP="002B089E">
                      <w:pPr>
                        <w:pStyle w:val="NormalWeb"/>
                        <w:rPr>
                          <w:sz w:val="16"/>
                          <w:szCs w:val="16"/>
                        </w:rPr>
                      </w:pPr>
                      <w:r w:rsidRPr="001A79A6">
                        <w:rPr>
                          <w:sz w:val="16"/>
                          <w:szCs w:val="16"/>
                        </w:rPr>
                        <w:t>El objetivo general debe ser uno solo.</w:t>
                      </w:r>
                    </w:p>
                    <w:p w14:paraId="0D46DF8B" w14:textId="77777777" w:rsidR="00060BEF" w:rsidRPr="002B089E" w:rsidRDefault="00060BEF" w:rsidP="00F25F1A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BAD07" wp14:editId="00DE014A">
                <wp:simplePos x="0" y="0"/>
                <wp:positionH relativeFrom="column">
                  <wp:posOffset>1609725</wp:posOffset>
                </wp:positionH>
                <wp:positionV relativeFrom="paragraph">
                  <wp:posOffset>285115</wp:posOffset>
                </wp:positionV>
                <wp:extent cx="382270" cy="212725"/>
                <wp:effectExtent l="5715" t="7620" r="21590" b="55880"/>
                <wp:wrapNone/>
                <wp:docPr id="131443190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270" cy="2127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6DBB5" id="AutoShape 19" o:spid="_x0000_s1026" type="#_x0000_t34" style="position:absolute;margin-left:126.75pt;margin-top:22.45pt;width:30.1pt;height:1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">
                <v:stroke endarrow="block"/>
              </v:shape>
            </w:pict>
          </mc:Fallback>
        </mc:AlternateContent>
      </w:r>
      <w:r w:rsidR="00722FA4">
        <w:rPr>
          <w:rFonts w:ascii="Arial" w:hAnsi="Arial" w:cs="Arial"/>
          <w:sz w:val="24"/>
          <w:szCs w:val="24"/>
          <w:u w:val="single"/>
          <w:lang w:val="en-US"/>
        </w:rPr>
        <w:t>OBJETIVO GENERAL:</w:t>
      </w:r>
    </w:p>
    <w:p w14:paraId="39834F14" w14:textId="77777777" w:rsidR="00F25F1A" w:rsidRDefault="00F25F1A" w:rsidP="00F25F1A">
      <w:pPr>
        <w:pStyle w:val="Prrafodelista"/>
        <w:spacing w:line="480" w:lineRule="auto"/>
        <w:rPr>
          <w:rFonts w:ascii="Arial" w:hAnsi="Arial" w:cs="Arial"/>
          <w:sz w:val="24"/>
          <w:szCs w:val="24"/>
          <w:u w:val="single"/>
          <w:lang w:val="en-US"/>
        </w:rPr>
      </w:pPr>
    </w:p>
    <w:p w14:paraId="7D7D9216" w14:textId="07907ACE" w:rsidR="006361A5" w:rsidRDefault="007738BE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noProof/>
          <w:sz w:val="24"/>
          <w:szCs w:val="24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A9E167" wp14:editId="00CE5B48">
                <wp:simplePos x="0" y="0"/>
                <wp:positionH relativeFrom="column">
                  <wp:posOffset>2551430</wp:posOffset>
                </wp:positionH>
                <wp:positionV relativeFrom="paragraph">
                  <wp:posOffset>224155</wp:posOffset>
                </wp:positionV>
                <wp:extent cx="1952625" cy="746125"/>
                <wp:effectExtent l="13970" t="6350" r="5080" b="9525"/>
                <wp:wrapNone/>
                <wp:docPr id="127715869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74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EABD2" w14:textId="77777777" w:rsidR="001A79A6" w:rsidRPr="0002067F" w:rsidRDefault="001A79A6" w:rsidP="001A79A6">
                            <w:pPr>
                              <w:pStyle w:val="NormalWeb"/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02067F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Son los resultados y beneficios cuantific</w:t>
                            </w:r>
                            <w:r w:rsidRPr="0002067F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a</w:t>
                            </w:r>
                            <w:r w:rsidRPr="0002067F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bles esperados cuando se lleva a cabo una estrat</w:t>
                            </w:r>
                            <w:r w:rsidRPr="0002067F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e</w:t>
                            </w:r>
                            <w:r w:rsidRPr="0002067F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gia cumpliendo  con que sean medibles, apropiados y realistas, es decir alcanzables.</w:t>
                            </w:r>
                          </w:p>
                          <w:p w14:paraId="1DA242FA" w14:textId="77777777" w:rsidR="00060BEF" w:rsidRPr="001A79A6" w:rsidRDefault="00060BEF" w:rsidP="00F25F1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9E167" id="Text Box 9" o:spid="_x0000_s1031" type="#_x0000_t202" style="position:absolute;left:0;text-align:left;margin-left:200.9pt;margin-top:17.65pt;width:153.75pt;height:58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">
                <v:textbox>
                  <w:txbxContent>
                    <w:p w14:paraId="12CEABD2" w14:textId="77777777" w:rsidR="001A79A6" w:rsidRPr="0002067F" w:rsidRDefault="001A79A6" w:rsidP="001A79A6">
                      <w:pPr>
                        <w:pStyle w:val="NormalWeb"/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02067F">
                        <w:rPr>
                          <w:rFonts w:ascii="Calibri" w:hAnsi="Calibri"/>
                          <w:sz w:val="16"/>
                          <w:szCs w:val="16"/>
                        </w:rPr>
                        <w:t>Son los resultados y beneficios cuantific</w:t>
                      </w:r>
                      <w:r w:rsidRPr="0002067F">
                        <w:rPr>
                          <w:rFonts w:ascii="Calibri" w:hAnsi="Calibri"/>
                          <w:sz w:val="16"/>
                          <w:szCs w:val="16"/>
                        </w:rPr>
                        <w:t>a</w:t>
                      </w:r>
                      <w:r w:rsidRPr="0002067F">
                        <w:rPr>
                          <w:rFonts w:ascii="Calibri" w:hAnsi="Calibri"/>
                          <w:sz w:val="16"/>
                          <w:szCs w:val="16"/>
                        </w:rPr>
                        <w:t>bles esperados cuando se lleva a cabo una estrat</w:t>
                      </w:r>
                      <w:r w:rsidRPr="0002067F">
                        <w:rPr>
                          <w:rFonts w:ascii="Calibri" w:hAnsi="Calibri"/>
                          <w:sz w:val="16"/>
                          <w:szCs w:val="16"/>
                        </w:rPr>
                        <w:t>e</w:t>
                      </w:r>
                      <w:r w:rsidRPr="0002067F">
                        <w:rPr>
                          <w:rFonts w:ascii="Calibri" w:hAnsi="Calibri"/>
                          <w:sz w:val="16"/>
                          <w:szCs w:val="16"/>
                        </w:rPr>
                        <w:t>gia cumpliendo  con que sean medibles, apropiados y realistas, es decir alcanzables.</w:t>
                      </w:r>
                    </w:p>
                    <w:p w14:paraId="1DA242FA" w14:textId="77777777" w:rsidR="00060BEF" w:rsidRPr="001A79A6" w:rsidRDefault="00060BEF" w:rsidP="00F25F1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38E9A3" wp14:editId="51763D27">
                <wp:simplePos x="0" y="0"/>
                <wp:positionH relativeFrom="column">
                  <wp:posOffset>2118360</wp:posOffset>
                </wp:positionH>
                <wp:positionV relativeFrom="paragraph">
                  <wp:posOffset>381635</wp:posOffset>
                </wp:positionV>
                <wp:extent cx="382270" cy="212725"/>
                <wp:effectExtent l="9525" t="11430" r="17780" b="61595"/>
                <wp:wrapNone/>
                <wp:docPr id="49514929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270" cy="2127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C1B95" id="AutoShape 27" o:spid="_x0000_s1026" type="#_x0000_t34" style="position:absolute;margin-left:166.8pt;margin-top:30.05pt;width:30.1pt;height:1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">
                <v:stroke endarrow="block"/>
              </v:shape>
            </w:pict>
          </mc:Fallback>
        </mc:AlternateContent>
      </w:r>
      <w:r w:rsidR="00722FA4">
        <w:rPr>
          <w:rFonts w:ascii="Arial" w:hAnsi="Arial" w:cs="Arial"/>
          <w:sz w:val="24"/>
          <w:szCs w:val="24"/>
          <w:u w:val="single"/>
          <w:lang w:val="en-US"/>
        </w:rPr>
        <w:t>OBJETIVO ESPECÍFICO:</w:t>
      </w:r>
    </w:p>
    <w:p w14:paraId="555A531F" w14:textId="77777777" w:rsidR="00F25F1A" w:rsidRDefault="00F25F1A" w:rsidP="00F25F1A">
      <w:pPr>
        <w:pStyle w:val="Prrafodelista"/>
        <w:rPr>
          <w:rFonts w:ascii="Arial" w:hAnsi="Arial" w:cs="Arial"/>
          <w:sz w:val="24"/>
          <w:szCs w:val="24"/>
          <w:u w:val="single"/>
          <w:lang w:val="en-US"/>
        </w:rPr>
      </w:pPr>
    </w:p>
    <w:p w14:paraId="0533B34B" w14:textId="77777777" w:rsidR="00F25F1A" w:rsidRDefault="00F25F1A" w:rsidP="00F25F1A">
      <w:pPr>
        <w:pStyle w:val="Prrafodelista"/>
        <w:spacing w:line="480" w:lineRule="auto"/>
        <w:ind w:left="1080"/>
        <w:rPr>
          <w:rFonts w:ascii="Arial" w:hAnsi="Arial" w:cs="Arial"/>
          <w:sz w:val="24"/>
          <w:szCs w:val="24"/>
          <w:u w:val="single"/>
          <w:lang w:val="en-US"/>
        </w:rPr>
      </w:pPr>
    </w:p>
    <w:p w14:paraId="2B71EE5B" w14:textId="690FB179" w:rsidR="006361A5" w:rsidRDefault="007738BE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noProof/>
          <w:sz w:val="24"/>
          <w:szCs w:val="24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367D50E" wp14:editId="751606CC">
                <wp:simplePos x="0" y="0"/>
                <wp:positionH relativeFrom="column">
                  <wp:posOffset>1431290</wp:posOffset>
                </wp:positionH>
                <wp:positionV relativeFrom="paragraph">
                  <wp:posOffset>208280</wp:posOffset>
                </wp:positionV>
                <wp:extent cx="1558290" cy="487680"/>
                <wp:effectExtent l="8255" t="6985" r="5080" b="10160"/>
                <wp:wrapNone/>
                <wp:docPr id="65286906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29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4F023" w14:textId="77777777" w:rsidR="00060BEF" w:rsidRPr="002E3CF8" w:rsidRDefault="002E3CF8" w:rsidP="002E3C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E3CF8">
                              <w:rPr>
                                <w:sz w:val="16"/>
                                <w:szCs w:val="16"/>
                              </w:rPr>
                              <w:t>Distancia que alcanza la acc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ión o la influencia de la investigación llevada a cabo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7D50E" id="Text Box 10" o:spid="_x0000_s1032" type="#_x0000_t202" style="position:absolute;left:0;text-align:left;margin-left:112.7pt;margin-top:16.4pt;width:122.7pt;height:38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">
                <v:textbox>
                  <w:txbxContent>
                    <w:p w14:paraId="3B14F023" w14:textId="77777777" w:rsidR="00060BEF" w:rsidRPr="002E3CF8" w:rsidRDefault="002E3CF8" w:rsidP="002E3CF8">
                      <w:pPr>
                        <w:rPr>
                          <w:sz w:val="16"/>
                          <w:szCs w:val="16"/>
                        </w:rPr>
                      </w:pPr>
                      <w:r w:rsidRPr="002E3CF8">
                        <w:rPr>
                          <w:sz w:val="16"/>
                          <w:szCs w:val="16"/>
                        </w:rPr>
                        <w:t>Distancia que alcanza la acc</w:t>
                      </w:r>
                      <w:r>
                        <w:rPr>
                          <w:sz w:val="16"/>
                          <w:szCs w:val="16"/>
                        </w:rPr>
                        <w:t>ión o la influencia de la investigación llevada a cabo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652E77" wp14:editId="149570FA">
                <wp:simplePos x="0" y="0"/>
                <wp:positionH relativeFrom="column">
                  <wp:posOffset>1049020</wp:posOffset>
                </wp:positionH>
                <wp:positionV relativeFrom="paragraph">
                  <wp:posOffset>318135</wp:posOffset>
                </wp:positionV>
                <wp:extent cx="382270" cy="212725"/>
                <wp:effectExtent l="6985" t="12065" r="20320" b="60960"/>
                <wp:wrapNone/>
                <wp:docPr id="50355223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270" cy="2127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76250" id="AutoShape 20" o:spid="_x0000_s1026" type="#_x0000_t34" style="position:absolute;margin-left:82.6pt;margin-top:25.05pt;width:30.1pt;height:1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">
                <v:stroke endarrow="block"/>
              </v:shape>
            </w:pict>
          </mc:Fallback>
        </mc:AlternateContent>
      </w:r>
      <w:r w:rsidR="00722FA4">
        <w:rPr>
          <w:rFonts w:ascii="Arial" w:hAnsi="Arial" w:cs="Arial"/>
          <w:sz w:val="24"/>
          <w:szCs w:val="24"/>
          <w:u w:val="single"/>
          <w:lang w:val="en-US"/>
        </w:rPr>
        <w:t>ALCANCE:</w:t>
      </w:r>
    </w:p>
    <w:p w14:paraId="4CD1F60B" w14:textId="77777777" w:rsidR="00F25F1A" w:rsidRDefault="00F25F1A" w:rsidP="00F25F1A">
      <w:pPr>
        <w:pStyle w:val="Prrafodelista"/>
        <w:spacing w:line="480" w:lineRule="auto"/>
        <w:ind w:left="1080"/>
        <w:rPr>
          <w:rFonts w:ascii="Arial" w:hAnsi="Arial" w:cs="Arial"/>
          <w:sz w:val="24"/>
          <w:szCs w:val="24"/>
          <w:u w:val="single"/>
          <w:lang w:val="en-US"/>
        </w:rPr>
      </w:pPr>
    </w:p>
    <w:p w14:paraId="2DD8EDCC" w14:textId="35AF85CD" w:rsidR="006361A5" w:rsidRDefault="007738BE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noProof/>
          <w:sz w:val="24"/>
          <w:szCs w:val="24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1B43D6E" wp14:editId="084E0F59">
                <wp:simplePos x="0" y="0"/>
                <wp:positionH relativeFrom="column">
                  <wp:posOffset>1537970</wp:posOffset>
                </wp:positionH>
                <wp:positionV relativeFrom="paragraph">
                  <wp:posOffset>359410</wp:posOffset>
                </wp:positionV>
                <wp:extent cx="2684145" cy="770890"/>
                <wp:effectExtent l="10160" t="8255" r="10795" b="11430"/>
                <wp:wrapNone/>
                <wp:docPr id="138113047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4145" cy="770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39636" w14:textId="77777777" w:rsidR="00D35878" w:rsidRPr="00D46D41" w:rsidRDefault="00D35878" w:rsidP="00D35878">
                            <w:pPr>
                              <w:pStyle w:val="NormalWeb"/>
                              <w:jc w:val="both"/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D46D41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 xml:space="preserve">Cuando se ha seguido un </w:t>
                            </w:r>
                            <w:hyperlink r:id="rId10" w:tooltip="procedimiento" w:history="1">
                              <w:r w:rsidRPr="00D46D41">
                                <w:rPr>
                                  <w:rStyle w:val="Hipervnculo"/>
                                  <w:rFonts w:ascii="Calibri" w:hAnsi="Calibri"/>
                                  <w:color w:val="auto"/>
                                  <w:sz w:val="16"/>
                                  <w:szCs w:val="16"/>
                                  <w:u w:val="none"/>
                                </w:rPr>
                                <w:t>procedimiento</w:t>
                              </w:r>
                            </w:hyperlink>
                            <w:r w:rsidRPr="00D46D41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 xml:space="preserve"> para la </w:t>
                            </w:r>
                            <w:hyperlink r:id="rId11" w:tooltip="creación" w:history="1">
                              <w:r w:rsidRPr="00D46D41">
                                <w:rPr>
                                  <w:rStyle w:val="Hipervnculo"/>
                                  <w:rFonts w:ascii="Calibri" w:hAnsi="Calibri"/>
                                  <w:color w:val="auto"/>
                                  <w:sz w:val="16"/>
                                  <w:szCs w:val="16"/>
                                  <w:u w:val="none"/>
                                </w:rPr>
                                <w:t>creación</w:t>
                              </w:r>
                            </w:hyperlink>
                            <w:r w:rsidRPr="00D46D41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 xml:space="preserve"> normativa u legal y se le ha dado </w:t>
                            </w:r>
                            <w:hyperlink r:id="rId12" w:tooltip="publicidad" w:history="1">
                              <w:r w:rsidRPr="00D46D41">
                                <w:rPr>
                                  <w:rStyle w:val="Hipervnculo"/>
                                  <w:rFonts w:ascii="Calibri" w:hAnsi="Calibri"/>
                                  <w:color w:val="auto"/>
                                  <w:sz w:val="16"/>
                                  <w:szCs w:val="16"/>
                                  <w:u w:val="none"/>
                                </w:rPr>
                                <w:t>publicidad</w:t>
                              </w:r>
                            </w:hyperlink>
                            <w:r w:rsidRPr="00D46D41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 xml:space="preserve"> para que todos las conozcan. A partir de ciertos días de la fecha de public</w:t>
                            </w:r>
                            <w:r w:rsidRPr="00D46D41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a</w:t>
                            </w:r>
                            <w:r w:rsidRPr="00D46D41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ción</w:t>
                            </w:r>
                            <w:r w:rsidRPr="00D46D41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 w:rsidRPr="00D46D41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las normas se cons</w:t>
                            </w:r>
                            <w:r w:rsidRPr="00D46D41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i</w:t>
                            </w:r>
                            <w:r w:rsidRPr="00D46D41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deran vigentes, salvo que el mismo cuerpo normativo establezca una fecha distinta de vigencia.</w:t>
                            </w:r>
                          </w:p>
                          <w:p w14:paraId="15765815" w14:textId="77777777" w:rsidR="00D35878" w:rsidRPr="00D35878" w:rsidRDefault="00D35878" w:rsidP="00F25F1A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43D6E" id="Text Box 11" o:spid="_x0000_s1033" type="#_x0000_t202" style="position:absolute;left:0;text-align:left;margin-left:121.1pt;margin-top:28.3pt;width:211.35pt;height:60.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">
                <v:textbox>
                  <w:txbxContent>
                    <w:p w14:paraId="07139636" w14:textId="77777777" w:rsidR="00D35878" w:rsidRPr="00D46D41" w:rsidRDefault="00D35878" w:rsidP="00D35878">
                      <w:pPr>
                        <w:pStyle w:val="NormalWeb"/>
                        <w:jc w:val="both"/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D46D41">
                        <w:rPr>
                          <w:rFonts w:ascii="Calibri" w:hAnsi="Calibri"/>
                          <w:sz w:val="16"/>
                          <w:szCs w:val="16"/>
                        </w:rPr>
                        <w:t xml:space="preserve">Cuando se ha seguido un </w:t>
                      </w:r>
                      <w:hyperlink r:id="rId13" w:tooltip="procedimiento" w:history="1">
                        <w:r w:rsidRPr="00D46D41">
                          <w:rPr>
                            <w:rStyle w:val="Hipervnculo"/>
                            <w:rFonts w:ascii="Calibri" w:hAnsi="Calibri"/>
                            <w:color w:val="auto"/>
                            <w:sz w:val="16"/>
                            <w:szCs w:val="16"/>
                            <w:u w:val="none"/>
                          </w:rPr>
                          <w:t>procedimiento</w:t>
                        </w:r>
                      </w:hyperlink>
                      <w:r w:rsidRPr="00D46D41">
                        <w:rPr>
                          <w:rFonts w:ascii="Calibri" w:hAnsi="Calibri"/>
                          <w:sz w:val="16"/>
                          <w:szCs w:val="16"/>
                        </w:rPr>
                        <w:t xml:space="preserve"> para la </w:t>
                      </w:r>
                      <w:hyperlink r:id="rId14" w:tooltip="creación" w:history="1">
                        <w:r w:rsidRPr="00D46D41">
                          <w:rPr>
                            <w:rStyle w:val="Hipervnculo"/>
                            <w:rFonts w:ascii="Calibri" w:hAnsi="Calibri"/>
                            <w:color w:val="auto"/>
                            <w:sz w:val="16"/>
                            <w:szCs w:val="16"/>
                            <w:u w:val="none"/>
                          </w:rPr>
                          <w:t>creación</w:t>
                        </w:r>
                      </w:hyperlink>
                      <w:r w:rsidRPr="00D46D41">
                        <w:rPr>
                          <w:rFonts w:ascii="Calibri" w:hAnsi="Calibri"/>
                          <w:sz w:val="16"/>
                          <w:szCs w:val="16"/>
                        </w:rPr>
                        <w:t xml:space="preserve"> normativa u legal y se le ha dado </w:t>
                      </w:r>
                      <w:hyperlink r:id="rId15" w:tooltip="publicidad" w:history="1">
                        <w:r w:rsidRPr="00D46D41">
                          <w:rPr>
                            <w:rStyle w:val="Hipervnculo"/>
                            <w:rFonts w:ascii="Calibri" w:hAnsi="Calibri"/>
                            <w:color w:val="auto"/>
                            <w:sz w:val="16"/>
                            <w:szCs w:val="16"/>
                            <w:u w:val="none"/>
                          </w:rPr>
                          <w:t>publicidad</w:t>
                        </w:r>
                      </w:hyperlink>
                      <w:r w:rsidRPr="00D46D41">
                        <w:rPr>
                          <w:rFonts w:ascii="Calibri" w:hAnsi="Calibri"/>
                          <w:sz w:val="16"/>
                          <w:szCs w:val="16"/>
                        </w:rPr>
                        <w:t xml:space="preserve"> para que todos las conozcan. A partir de ciertos días de la fecha de public</w:t>
                      </w:r>
                      <w:r w:rsidRPr="00D46D41">
                        <w:rPr>
                          <w:rFonts w:ascii="Calibri" w:hAnsi="Calibri"/>
                          <w:sz w:val="16"/>
                          <w:szCs w:val="16"/>
                        </w:rPr>
                        <w:t>a</w:t>
                      </w:r>
                      <w:r w:rsidRPr="00D46D41">
                        <w:rPr>
                          <w:rFonts w:ascii="Calibri" w:hAnsi="Calibri"/>
                          <w:sz w:val="16"/>
                          <w:szCs w:val="16"/>
                        </w:rPr>
                        <w:t>ción</w:t>
                      </w:r>
                      <w:r w:rsidRPr="00D46D41">
                        <w:rPr>
                          <w:rFonts w:ascii="Calibri" w:hAnsi="Calibri"/>
                        </w:rPr>
                        <w:t xml:space="preserve"> </w:t>
                      </w:r>
                      <w:r w:rsidRPr="00D46D41">
                        <w:rPr>
                          <w:rFonts w:ascii="Calibri" w:hAnsi="Calibri"/>
                          <w:sz w:val="16"/>
                          <w:szCs w:val="16"/>
                        </w:rPr>
                        <w:t>las normas se cons</w:t>
                      </w:r>
                      <w:r w:rsidRPr="00D46D41">
                        <w:rPr>
                          <w:rFonts w:ascii="Calibri" w:hAnsi="Calibri"/>
                          <w:sz w:val="16"/>
                          <w:szCs w:val="16"/>
                        </w:rPr>
                        <w:t>i</w:t>
                      </w:r>
                      <w:r w:rsidRPr="00D46D41">
                        <w:rPr>
                          <w:rFonts w:ascii="Calibri" w:hAnsi="Calibri"/>
                          <w:sz w:val="16"/>
                          <w:szCs w:val="16"/>
                        </w:rPr>
                        <w:t>deran vigentes, salvo que el mismo cuerpo normativo establezca una fecha distinta de vigencia.</w:t>
                      </w:r>
                    </w:p>
                    <w:p w14:paraId="15765815" w14:textId="77777777" w:rsidR="00D35878" w:rsidRPr="00D35878" w:rsidRDefault="00D35878" w:rsidP="00F25F1A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599A0" wp14:editId="737CE0DE">
                <wp:simplePos x="0" y="0"/>
                <wp:positionH relativeFrom="column">
                  <wp:posOffset>1155700</wp:posOffset>
                </wp:positionH>
                <wp:positionV relativeFrom="paragraph">
                  <wp:posOffset>422910</wp:posOffset>
                </wp:positionV>
                <wp:extent cx="382270" cy="212725"/>
                <wp:effectExtent l="8890" t="5080" r="18415" b="58420"/>
                <wp:wrapNone/>
                <wp:docPr id="64494635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270" cy="212725"/>
                        </a:xfrm>
                        <a:prstGeom prst="bentConnector3">
                          <a:avLst>
                            <a:gd name="adj1" fmla="val 3056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5E875" id="AutoShape 21" o:spid="_x0000_s1026" type="#_x0000_t34" style="position:absolute;margin-left:91pt;margin-top:33.3pt;width:30.1pt;height:1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" adj="6602">
                <v:stroke endarrow="block"/>
              </v:shape>
            </w:pict>
          </mc:Fallback>
        </mc:AlternateContent>
      </w:r>
      <w:r w:rsidR="00722FA4">
        <w:rPr>
          <w:rFonts w:ascii="Arial" w:hAnsi="Arial" w:cs="Arial"/>
          <w:sz w:val="24"/>
          <w:szCs w:val="24"/>
          <w:u w:val="single"/>
          <w:lang w:val="en-US"/>
        </w:rPr>
        <w:t>VIGENCIA:</w:t>
      </w:r>
    </w:p>
    <w:p w14:paraId="762770DD" w14:textId="77777777" w:rsidR="00F25F1A" w:rsidRDefault="00F25F1A" w:rsidP="00F25F1A">
      <w:pPr>
        <w:pStyle w:val="Prrafodelista"/>
        <w:rPr>
          <w:rFonts w:ascii="Arial" w:hAnsi="Arial" w:cs="Arial"/>
          <w:sz w:val="24"/>
          <w:szCs w:val="24"/>
          <w:u w:val="single"/>
          <w:lang w:val="en-US"/>
        </w:rPr>
      </w:pPr>
    </w:p>
    <w:p w14:paraId="6221D29B" w14:textId="77777777" w:rsidR="00F25F1A" w:rsidRDefault="00F25F1A" w:rsidP="00F25F1A">
      <w:pPr>
        <w:pStyle w:val="Prrafodelista"/>
        <w:spacing w:line="480" w:lineRule="auto"/>
        <w:ind w:left="108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997C1E" w14:textId="77777777" w:rsidR="00F25F1A" w:rsidRDefault="00F25F1A" w:rsidP="00F25F1A">
      <w:pPr>
        <w:pStyle w:val="Prrafodelista"/>
        <w:spacing w:line="480" w:lineRule="auto"/>
        <w:ind w:left="1080"/>
        <w:rPr>
          <w:rFonts w:ascii="Arial" w:hAnsi="Arial" w:cs="Arial"/>
          <w:sz w:val="24"/>
          <w:szCs w:val="24"/>
          <w:u w:val="single"/>
          <w:lang w:val="en-US"/>
        </w:rPr>
      </w:pPr>
    </w:p>
    <w:p w14:paraId="093B75C0" w14:textId="77777777" w:rsidR="00004AC0" w:rsidRDefault="00004AC0" w:rsidP="00004AC0">
      <w:pPr>
        <w:jc w:val="right"/>
        <w:rPr>
          <w:rFonts w:ascii="Arial" w:hAnsi="Arial" w:cs="Arial"/>
          <w:sz w:val="18"/>
          <w:szCs w:val="18"/>
        </w:rPr>
      </w:pPr>
    </w:p>
    <w:p w14:paraId="4920FAFA" w14:textId="77777777" w:rsidR="00F25F1A" w:rsidRPr="00004AC0" w:rsidRDefault="00004AC0" w:rsidP="00004AC0">
      <w:pPr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 de x</w:t>
      </w:r>
    </w:p>
    <w:p w14:paraId="11491374" w14:textId="524E2958" w:rsidR="006361A5" w:rsidRDefault="007738BE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noProof/>
          <w:sz w:val="24"/>
          <w:szCs w:val="24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E0361EC" wp14:editId="480DBE66">
                <wp:simplePos x="0" y="0"/>
                <wp:positionH relativeFrom="column">
                  <wp:posOffset>1856740</wp:posOffset>
                </wp:positionH>
                <wp:positionV relativeFrom="paragraph">
                  <wp:posOffset>209550</wp:posOffset>
                </wp:positionV>
                <wp:extent cx="1555115" cy="492125"/>
                <wp:effectExtent l="5080" t="12700" r="11430" b="9525"/>
                <wp:wrapNone/>
                <wp:docPr id="201436347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62DA" w14:textId="77777777" w:rsidR="00060BEF" w:rsidRPr="00D51039" w:rsidRDefault="00E660AE" w:rsidP="00F25F1A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D51039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Explicar todas las causas y consecuencias </w:t>
                            </w:r>
                            <w:r w:rsidR="00D51039" w:rsidRPr="00D51039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(diagnóstico</w:t>
                            </w:r>
                            <w:r w:rsidR="00D51039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) </w:t>
                            </w:r>
                            <w:r w:rsidRPr="00D51039">
                              <w:rPr>
                                <w:sz w:val="16"/>
                                <w:szCs w:val="16"/>
                                <w:lang w:val="es-MX"/>
                              </w:rPr>
                              <w:t>que aplican a la misma.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361EC" id="Text Box 12" o:spid="_x0000_s1034" type="#_x0000_t202" style="position:absolute;left:0;text-align:left;margin-left:146.2pt;margin-top:16.5pt;width:122.45pt;height:38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">
                <v:textbox>
                  <w:txbxContent>
                    <w:p w14:paraId="2B9562DA" w14:textId="77777777" w:rsidR="00060BEF" w:rsidRPr="00D51039" w:rsidRDefault="00E660AE" w:rsidP="00F25F1A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D51039">
                        <w:rPr>
                          <w:sz w:val="16"/>
                          <w:szCs w:val="16"/>
                          <w:lang w:val="es-MX"/>
                        </w:rPr>
                        <w:t xml:space="preserve">Explicar todas las causas y consecuencias </w:t>
                      </w:r>
                      <w:r w:rsidR="00D51039" w:rsidRPr="00D51039">
                        <w:rPr>
                          <w:sz w:val="16"/>
                          <w:szCs w:val="16"/>
                          <w:lang w:val="es-MX"/>
                        </w:rPr>
                        <w:t xml:space="preserve"> (diagnóstico</w:t>
                      </w:r>
                      <w:r w:rsidR="00D51039">
                        <w:rPr>
                          <w:sz w:val="16"/>
                          <w:szCs w:val="16"/>
                          <w:lang w:val="es-MX"/>
                        </w:rPr>
                        <w:t xml:space="preserve">) </w:t>
                      </w:r>
                      <w:r w:rsidRPr="00D51039">
                        <w:rPr>
                          <w:sz w:val="16"/>
                          <w:szCs w:val="16"/>
                          <w:lang w:val="es-MX"/>
                        </w:rPr>
                        <w:t>que aplican a la misma.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D0698F" wp14:editId="44138B31">
                <wp:simplePos x="0" y="0"/>
                <wp:positionH relativeFrom="column">
                  <wp:posOffset>1283335</wp:posOffset>
                </wp:positionH>
                <wp:positionV relativeFrom="paragraph">
                  <wp:posOffset>389890</wp:posOffset>
                </wp:positionV>
                <wp:extent cx="382270" cy="212725"/>
                <wp:effectExtent l="12700" t="12065" r="14605" b="60960"/>
                <wp:wrapNone/>
                <wp:docPr id="170671173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270" cy="2127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B4ECB" id="AutoShape 24" o:spid="_x0000_s1026" type="#_x0000_t34" style="position:absolute;margin-left:101.05pt;margin-top:30.7pt;width:30.1pt;height:1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">
                <v:stroke endarrow="block"/>
              </v:shape>
            </w:pict>
          </mc:Fallback>
        </mc:AlternateContent>
      </w:r>
      <w:r w:rsidR="00722FA4">
        <w:rPr>
          <w:rFonts w:ascii="Arial" w:hAnsi="Arial" w:cs="Arial"/>
          <w:sz w:val="24"/>
          <w:szCs w:val="24"/>
          <w:u w:val="single"/>
          <w:lang w:val="en-US"/>
        </w:rPr>
        <w:t>SITUACIÓN:</w:t>
      </w:r>
    </w:p>
    <w:p w14:paraId="3B7BF952" w14:textId="77777777" w:rsidR="00F25F1A" w:rsidRDefault="00F25F1A" w:rsidP="00F25F1A">
      <w:pPr>
        <w:pStyle w:val="Prrafodelista"/>
        <w:spacing w:line="480" w:lineRule="auto"/>
        <w:ind w:left="1080"/>
        <w:rPr>
          <w:rFonts w:ascii="Arial" w:hAnsi="Arial" w:cs="Arial"/>
          <w:sz w:val="24"/>
          <w:szCs w:val="24"/>
          <w:u w:val="single"/>
          <w:lang w:val="en-US"/>
        </w:rPr>
      </w:pPr>
    </w:p>
    <w:p w14:paraId="1E1890C3" w14:textId="4A16EF4C" w:rsidR="006361A5" w:rsidRDefault="007738BE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noProof/>
          <w:sz w:val="24"/>
          <w:szCs w:val="24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6E7016" wp14:editId="6BF5A710">
                <wp:simplePos x="0" y="0"/>
                <wp:positionH relativeFrom="column">
                  <wp:posOffset>1739265</wp:posOffset>
                </wp:positionH>
                <wp:positionV relativeFrom="paragraph">
                  <wp:posOffset>466725</wp:posOffset>
                </wp:positionV>
                <wp:extent cx="1603375" cy="554990"/>
                <wp:effectExtent l="11430" t="5715" r="13970" b="10795"/>
                <wp:wrapNone/>
                <wp:docPr id="140566942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375" cy="554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9C4F6" w14:textId="77777777" w:rsidR="00060BEF" w:rsidRPr="00D51039" w:rsidRDefault="00E660AE" w:rsidP="00F25F1A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D51039">
                              <w:rPr>
                                <w:sz w:val="16"/>
                                <w:szCs w:val="16"/>
                                <w:lang w:val="es-MX"/>
                              </w:rPr>
                              <w:t>Directrices que impone la máxima autoridad</w:t>
                            </w:r>
                            <w:r w:rsidR="00D51039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a los involucrados</w:t>
                            </w:r>
                            <w:r w:rsidRPr="00D51039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</w:t>
                            </w:r>
                            <w:r w:rsidR="00D51039" w:rsidRPr="00D51039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</w:t>
                            </w:r>
                            <w:r w:rsidRPr="00D51039">
                              <w:rPr>
                                <w:sz w:val="16"/>
                                <w:szCs w:val="16"/>
                                <w:lang w:val="es-MX"/>
                              </w:rPr>
                              <w:t>ante el tema que se hace énfasis.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E7016" id="Text Box 13" o:spid="_x0000_s1035" type="#_x0000_t202" style="position:absolute;left:0;text-align:left;margin-left:136.95pt;margin-top:36.75pt;width:126.25pt;height:43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">
                <v:textbox>
                  <w:txbxContent>
                    <w:p w14:paraId="59F9C4F6" w14:textId="77777777" w:rsidR="00060BEF" w:rsidRPr="00D51039" w:rsidRDefault="00E660AE" w:rsidP="00F25F1A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D51039">
                        <w:rPr>
                          <w:sz w:val="16"/>
                          <w:szCs w:val="16"/>
                          <w:lang w:val="es-MX"/>
                        </w:rPr>
                        <w:t>Directrices que impone la máxima autoridad</w:t>
                      </w:r>
                      <w:r w:rsidR="00D51039">
                        <w:rPr>
                          <w:sz w:val="16"/>
                          <w:szCs w:val="16"/>
                          <w:lang w:val="es-MX"/>
                        </w:rPr>
                        <w:t xml:space="preserve"> a los involucrados</w:t>
                      </w:r>
                      <w:r w:rsidRPr="00D51039">
                        <w:rPr>
                          <w:sz w:val="16"/>
                          <w:szCs w:val="16"/>
                          <w:lang w:val="es-MX"/>
                        </w:rPr>
                        <w:t xml:space="preserve"> </w:t>
                      </w:r>
                      <w:r w:rsidR="00D51039" w:rsidRPr="00D51039">
                        <w:rPr>
                          <w:sz w:val="16"/>
                          <w:szCs w:val="16"/>
                          <w:lang w:val="es-MX"/>
                        </w:rPr>
                        <w:t xml:space="preserve"> </w:t>
                      </w:r>
                      <w:r w:rsidRPr="00D51039">
                        <w:rPr>
                          <w:sz w:val="16"/>
                          <w:szCs w:val="16"/>
                          <w:lang w:val="es-MX"/>
                        </w:rPr>
                        <w:t>ante el tema que se hace énfasis.</w:t>
                      </w:r>
                    </w:p>
                  </w:txbxContent>
                </v:textbox>
              </v:shape>
            </w:pict>
          </mc:Fallback>
        </mc:AlternateContent>
      </w:r>
      <w:r w:rsidR="00722FA4">
        <w:rPr>
          <w:rFonts w:ascii="Arial" w:hAnsi="Arial" w:cs="Arial"/>
          <w:sz w:val="24"/>
          <w:szCs w:val="24"/>
          <w:u w:val="single"/>
          <w:lang w:val="en-US"/>
        </w:rPr>
        <w:t>DISPOSICIONES PARTICULARES:</w:t>
      </w:r>
    </w:p>
    <w:p w14:paraId="2F7657BE" w14:textId="0487E303" w:rsidR="00F25F1A" w:rsidRDefault="007738BE" w:rsidP="00F25F1A">
      <w:pPr>
        <w:pStyle w:val="Prrafodelista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noProof/>
          <w:sz w:val="24"/>
          <w:szCs w:val="24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ECD5D" wp14:editId="4B43D67A">
                <wp:simplePos x="0" y="0"/>
                <wp:positionH relativeFrom="column">
                  <wp:posOffset>1283335</wp:posOffset>
                </wp:positionH>
                <wp:positionV relativeFrom="paragraph">
                  <wp:posOffset>137795</wp:posOffset>
                </wp:positionV>
                <wp:extent cx="382270" cy="212725"/>
                <wp:effectExtent l="12700" t="11430" r="14605" b="61595"/>
                <wp:wrapNone/>
                <wp:docPr id="155022957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270" cy="2127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06F5A" id="AutoShape 25" o:spid="_x0000_s1026" type="#_x0000_t34" style="position:absolute;margin-left:101.05pt;margin-top:10.85pt;width:30.1pt;height:1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">
                <v:stroke endarrow="block"/>
              </v:shape>
            </w:pict>
          </mc:Fallback>
        </mc:AlternateContent>
      </w:r>
    </w:p>
    <w:p w14:paraId="6A10D1C3" w14:textId="77777777" w:rsidR="00F25F1A" w:rsidRDefault="00F25F1A" w:rsidP="00F25F1A">
      <w:pPr>
        <w:pStyle w:val="Prrafodelista"/>
        <w:spacing w:line="480" w:lineRule="auto"/>
        <w:ind w:left="1080"/>
        <w:rPr>
          <w:rFonts w:ascii="Arial" w:hAnsi="Arial" w:cs="Arial"/>
          <w:sz w:val="24"/>
          <w:szCs w:val="24"/>
          <w:u w:val="single"/>
          <w:lang w:val="en-US"/>
        </w:rPr>
      </w:pPr>
    </w:p>
    <w:p w14:paraId="224C1975" w14:textId="4BB1587D" w:rsidR="006361A5" w:rsidRDefault="007738BE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noProof/>
          <w:sz w:val="24"/>
          <w:szCs w:val="24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A94CAA" wp14:editId="45724441">
                <wp:simplePos x="0" y="0"/>
                <wp:positionH relativeFrom="column">
                  <wp:posOffset>1739265</wp:posOffset>
                </wp:positionH>
                <wp:positionV relativeFrom="paragraph">
                  <wp:posOffset>288925</wp:posOffset>
                </wp:positionV>
                <wp:extent cx="1974850" cy="640080"/>
                <wp:effectExtent l="11430" t="6985" r="13970" b="10160"/>
                <wp:wrapNone/>
                <wp:docPr id="30493741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E1AAF" w14:textId="77777777" w:rsidR="00060BEF" w:rsidRPr="00D51039" w:rsidRDefault="00E660AE" w:rsidP="004C1800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D51039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Como se va a desarrollar </w:t>
                            </w:r>
                            <w:r w:rsidR="003237CD" w:rsidRPr="00D51039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paso a paso los acontecimientos y/o procedimientos a implantarse  en la propuesta</w:t>
                            </w:r>
                            <w:r w:rsidR="00D51039" w:rsidRPr="00D51039">
                              <w:rPr>
                                <w:sz w:val="16"/>
                                <w:szCs w:val="16"/>
                                <w:lang w:val="es-MX"/>
                              </w:rPr>
                              <w:t>, indicando responsables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94CAA" id="Text Box 14" o:spid="_x0000_s1036" type="#_x0000_t202" style="position:absolute;left:0;text-align:left;margin-left:136.95pt;margin-top:22.75pt;width:155.5pt;height:50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">
                <v:textbox>
                  <w:txbxContent>
                    <w:p w14:paraId="24BE1AAF" w14:textId="77777777" w:rsidR="00060BEF" w:rsidRPr="00D51039" w:rsidRDefault="00E660AE" w:rsidP="004C1800">
                      <w:pPr>
                        <w:jc w:val="both"/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D51039">
                        <w:rPr>
                          <w:sz w:val="16"/>
                          <w:szCs w:val="16"/>
                          <w:lang w:val="es-MX"/>
                        </w:rPr>
                        <w:t xml:space="preserve">Como se va a desarrollar </w:t>
                      </w:r>
                      <w:r w:rsidR="003237CD" w:rsidRPr="00D51039">
                        <w:rPr>
                          <w:sz w:val="16"/>
                          <w:szCs w:val="16"/>
                          <w:lang w:val="es-MX"/>
                        </w:rPr>
                        <w:t xml:space="preserve"> paso a paso los acontecimientos y/o procedimientos a implantarse  en la propuesta</w:t>
                      </w:r>
                      <w:r w:rsidR="00D51039" w:rsidRPr="00D51039">
                        <w:rPr>
                          <w:sz w:val="16"/>
                          <w:szCs w:val="16"/>
                          <w:lang w:val="es-MX"/>
                        </w:rPr>
                        <w:t>, indicando responsables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EEF477" wp14:editId="17622C64">
                <wp:simplePos x="0" y="0"/>
                <wp:positionH relativeFrom="column">
                  <wp:posOffset>1283335</wp:posOffset>
                </wp:positionH>
                <wp:positionV relativeFrom="paragraph">
                  <wp:posOffset>363220</wp:posOffset>
                </wp:positionV>
                <wp:extent cx="382270" cy="212725"/>
                <wp:effectExtent l="12700" t="5080" r="14605" b="58420"/>
                <wp:wrapNone/>
                <wp:docPr id="188340107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270" cy="2127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CBE66" id="AutoShape 23" o:spid="_x0000_s1026" type="#_x0000_t34" style="position:absolute;margin-left:101.05pt;margin-top:28.6pt;width:30.1pt;height:1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">
                <v:stroke endarrow="block"/>
              </v:shape>
            </w:pict>
          </mc:Fallback>
        </mc:AlternateContent>
      </w:r>
      <w:r w:rsidR="00722FA4">
        <w:rPr>
          <w:rFonts w:ascii="Arial" w:hAnsi="Arial" w:cs="Arial"/>
          <w:sz w:val="24"/>
          <w:szCs w:val="24"/>
          <w:u w:val="single"/>
          <w:lang w:val="en-US"/>
        </w:rPr>
        <w:t>PROCESO:</w:t>
      </w:r>
    </w:p>
    <w:p w14:paraId="5C795B65" w14:textId="77777777" w:rsidR="00F25F1A" w:rsidRDefault="00F25F1A" w:rsidP="00F25F1A">
      <w:pPr>
        <w:pStyle w:val="Prrafodelista"/>
        <w:spacing w:line="480" w:lineRule="auto"/>
        <w:ind w:left="108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B40CE1" w14:textId="34CD342C" w:rsidR="006361A5" w:rsidRDefault="007738BE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noProof/>
          <w:sz w:val="24"/>
          <w:szCs w:val="24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2569DA" wp14:editId="556C3F82">
                <wp:simplePos x="0" y="0"/>
                <wp:positionH relativeFrom="column">
                  <wp:posOffset>1793240</wp:posOffset>
                </wp:positionH>
                <wp:positionV relativeFrom="paragraph">
                  <wp:posOffset>353695</wp:posOffset>
                </wp:positionV>
                <wp:extent cx="1765300" cy="560705"/>
                <wp:effectExtent l="8255" t="6985" r="7620" b="13335"/>
                <wp:wrapNone/>
                <wp:docPr id="146275838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CC6FD" w14:textId="77777777" w:rsidR="00060BEF" w:rsidRPr="00D51039" w:rsidRDefault="00603E63" w:rsidP="004C1800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D51039">
                              <w:rPr>
                                <w:sz w:val="16"/>
                                <w:szCs w:val="16"/>
                              </w:rPr>
                              <w:t>Circunstancia o sucesos que ocurre</w:t>
                            </w:r>
                            <w:r w:rsidR="00D51039" w:rsidRPr="00D51039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D51039">
                              <w:rPr>
                                <w:sz w:val="16"/>
                                <w:szCs w:val="16"/>
                              </w:rPr>
                              <w:t xml:space="preserve"> en el desarrollo de</w:t>
                            </w:r>
                            <w:r w:rsidR="003237CD" w:rsidRPr="00D51039">
                              <w:rPr>
                                <w:sz w:val="16"/>
                                <w:szCs w:val="16"/>
                              </w:rPr>
                              <w:t>l tema presentado</w:t>
                            </w:r>
                            <w:r w:rsidRPr="00D51039">
                              <w:rPr>
                                <w:sz w:val="16"/>
                                <w:szCs w:val="16"/>
                              </w:rPr>
                              <w:t>, que puede influir en el resultado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569DA" id="Text Box 15" o:spid="_x0000_s1037" type="#_x0000_t202" style="position:absolute;left:0;text-align:left;margin-left:141.2pt;margin-top:27.85pt;width:139pt;height:44.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">
                <v:textbox>
                  <w:txbxContent>
                    <w:p w14:paraId="5D6CC6FD" w14:textId="77777777" w:rsidR="00060BEF" w:rsidRPr="00D51039" w:rsidRDefault="00603E63" w:rsidP="004C1800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D51039">
                        <w:rPr>
                          <w:sz w:val="16"/>
                          <w:szCs w:val="16"/>
                        </w:rPr>
                        <w:t>Circunstancia o sucesos que ocurre</w:t>
                      </w:r>
                      <w:r w:rsidR="00D51039" w:rsidRPr="00D51039">
                        <w:rPr>
                          <w:sz w:val="16"/>
                          <w:szCs w:val="16"/>
                        </w:rPr>
                        <w:t>n</w:t>
                      </w:r>
                      <w:r w:rsidRPr="00D51039">
                        <w:rPr>
                          <w:sz w:val="16"/>
                          <w:szCs w:val="16"/>
                        </w:rPr>
                        <w:t xml:space="preserve"> en el desarrollo de</w:t>
                      </w:r>
                      <w:r w:rsidR="003237CD" w:rsidRPr="00D51039">
                        <w:rPr>
                          <w:sz w:val="16"/>
                          <w:szCs w:val="16"/>
                        </w:rPr>
                        <w:t>l tema presentado</w:t>
                      </w:r>
                      <w:r w:rsidRPr="00D51039">
                        <w:rPr>
                          <w:sz w:val="16"/>
                          <w:szCs w:val="16"/>
                        </w:rPr>
                        <w:t>, que puede influir en el resultado final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5A83F9" wp14:editId="72478645">
                <wp:simplePos x="0" y="0"/>
                <wp:positionH relativeFrom="column">
                  <wp:posOffset>1356995</wp:posOffset>
                </wp:positionH>
                <wp:positionV relativeFrom="paragraph">
                  <wp:posOffset>428625</wp:posOffset>
                </wp:positionV>
                <wp:extent cx="382270" cy="212725"/>
                <wp:effectExtent l="10160" t="5715" r="17145" b="57785"/>
                <wp:wrapNone/>
                <wp:docPr id="58285384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270" cy="2127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CE023" id="AutoShape 22" o:spid="_x0000_s1026" type="#_x0000_t34" style="position:absolute;margin-left:106.85pt;margin-top:33.75pt;width:30.1pt;height:1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">
                <v:stroke endarrow="block"/>
              </v:shape>
            </w:pict>
          </mc:Fallback>
        </mc:AlternateContent>
      </w:r>
      <w:r w:rsidR="00722FA4">
        <w:rPr>
          <w:rFonts w:ascii="Arial" w:hAnsi="Arial" w:cs="Arial"/>
          <w:sz w:val="24"/>
          <w:szCs w:val="24"/>
          <w:u w:val="single"/>
          <w:lang w:val="en-US"/>
        </w:rPr>
        <w:t>INCIDENCIAS:</w:t>
      </w:r>
    </w:p>
    <w:p w14:paraId="345EEFC0" w14:textId="77777777" w:rsidR="00F25F1A" w:rsidRDefault="00F25F1A" w:rsidP="00F25F1A">
      <w:pPr>
        <w:pStyle w:val="Prrafodelista"/>
        <w:rPr>
          <w:rFonts w:ascii="Arial" w:hAnsi="Arial" w:cs="Arial"/>
          <w:sz w:val="24"/>
          <w:szCs w:val="24"/>
          <w:u w:val="single"/>
          <w:lang w:val="en-US"/>
        </w:rPr>
      </w:pPr>
    </w:p>
    <w:p w14:paraId="392074B0" w14:textId="77777777" w:rsidR="00F25F1A" w:rsidRDefault="00F25F1A" w:rsidP="00F25F1A">
      <w:pPr>
        <w:pStyle w:val="Prrafodelista"/>
        <w:spacing w:line="480" w:lineRule="auto"/>
        <w:rPr>
          <w:rFonts w:ascii="Arial" w:hAnsi="Arial" w:cs="Arial"/>
          <w:sz w:val="24"/>
          <w:szCs w:val="24"/>
          <w:u w:val="single"/>
          <w:lang w:val="en-US"/>
        </w:rPr>
      </w:pPr>
    </w:p>
    <w:p w14:paraId="2D2958E8" w14:textId="7E95D852" w:rsidR="006361A5" w:rsidRDefault="007738BE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noProof/>
          <w:sz w:val="24"/>
          <w:szCs w:val="24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385AEA4" wp14:editId="2170C72D">
                <wp:simplePos x="0" y="0"/>
                <wp:positionH relativeFrom="column">
                  <wp:posOffset>1856740</wp:posOffset>
                </wp:positionH>
                <wp:positionV relativeFrom="paragraph">
                  <wp:posOffset>379095</wp:posOffset>
                </wp:positionV>
                <wp:extent cx="1701800" cy="554355"/>
                <wp:effectExtent l="5080" t="11430" r="7620" b="5715"/>
                <wp:wrapNone/>
                <wp:docPr id="22293272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5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643D4" w14:textId="77777777" w:rsidR="00060BEF" w:rsidRPr="00004AC0" w:rsidRDefault="00E660AE" w:rsidP="004C1800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004AC0">
                              <w:rPr>
                                <w:sz w:val="16"/>
                                <w:szCs w:val="16"/>
                                <w:lang w:val="es-MX"/>
                              </w:rPr>
                              <w:t>Normas que se establecen en el presente</w:t>
                            </w:r>
                            <w:r w:rsidR="004C1800" w:rsidRPr="00004AC0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</w:t>
                            </w:r>
                            <w:r w:rsidRPr="00004AC0">
                              <w:rPr>
                                <w:sz w:val="16"/>
                                <w:szCs w:val="16"/>
                                <w:lang w:val="es-MX"/>
                              </w:rPr>
                              <w:t>instructivo para su cumplimiento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5AEA4" id="Text Box 16" o:spid="_x0000_s1038" type="#_x0000_t202" style="position:absolute;left:0;text-align:left;margin-left:146.2pt;margin-top:29.85pt;width:134pt;height:43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">
                <v:textbox>
                  <w:txbxContent>
                    <w:p w14:paraId="6AF643D4" w14:textId="77777777" w:rsidR="00060BEF" w:rsidRPr="00004AC0" w:rsidRDefault="00E660AE" w:rsidP="004C1800">
                      <w:pPr>
                        <w:jc w:val="both"/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004AC0">
                        <w:rPr>
                          <w:sz w:val="16"/>
                          <w:szCs w:val="16"/>
                          <w:lang w:val="es-MX"/>
                        </w:rPr>
                        <w:t>Normas que se establecen en el presente</w:t>
                      </w:r>
                      <w:r w:rsidR="004C1800" w:rsidRPr="00004AC0">
                        <w:rPr>
                          <w:sz w:val="16"/>
                          <w:szCs w:val="16"/>
                          <w:lang w:val="es-MX"/>
                        </w:rPr>
                        <w:t xml:space="preserve"> </w:t>
                      </w:r>
                      <w:r w:rsidRPr="00004AC0">
                        <w:rPr>
                          <w:sz w:val="16"/>
                          <w:szCs w:val="16"/>
                          <w:lang w:val="es-MX"/>
                        </w:rPr>
                        <w:t>instructivo para su cumplimiento</w:t>
                      </w:r>
                    </w:p>
                  </w:txbxContent>
                </v:textbox>
              </v:shape>
            </w:pict>
          </mc:Fallback>
        </mc:AlternateContent>
      </w:r>
      <w:r w:rsidR="00722FA4">
        <w:rPr>
          <w:rFonts w:ascii="Arial" w:hAnsi="Arial" w:cs="Arial"/>
          <w:sz w:val="24"/>
          <w:szCs w:val="24"/>
          <w:u w:val="single"/>
          <w:lang w:val="en-US"/>
        </w:rPr>
        <w:t>DISPOSICIONES GENERALES</w:t>
      </w:r>
    </w:p>
    <w:p w14:paraId="2644955F" w14:textId="6CE9FAC2" w:rsidR="00F25F1A" w:rsidRDefault="007738BE" w:rsidP="00F25F1A">
      <w:pPr>
        <w:pStyle w:val="Prrafodelista"/>
        <w:spacing w:line="480" w:lineRule="auto"/>
        <w:ind w:left="108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noProof/>
          <w:sz w:val="24"/>
          <w:szCs w:val="24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89927C" wp14:editId="1DDAC5FB">
                <wp:simplePos x="0" y="0"/>
                <wp:positionH relativeFrom="column">
                  <wp:posOffset>1410970</wp:posOffset>
                </wp:positionH>
                <wp:positionV relativeFrom="paragraph">
                  <wp:posOffset>8255</wp:posOffset>
                </wp:positionV>
                <wp:extent cx="382270" cy="212725"/>
                <wp:effectExtent l="6985" t="13335" r="20320" b="59690"/>
                <wp:wrapNone/>
                <wp:docPr id="22427298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270" cy="2127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8D3C7" id="AutoShape 26" o:spid="_x0000_s1026" type="#_x0000_t34" style="position:absolute;margin-left:111.1pt;margin-top:.65pt;width:30.1pt;height:1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">
                <v:stroke endarrow="block"/>
              </v:shape>
            </w:pict>
          </mc:Fallback>
        </mc:AlternateContent>
      </w:r>
    </w:p>
    <w:p w14:paraId="3023363A" w14:textId="77777777" w:rsidR="006361A5" w:rsidRDefault="006361A5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51E42B4E" w14:textId="2456AA0D" w:rsidR="006361A5" w:rsidRPr="00036012" w:rsidRDefault="007738BE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C56EC4" wp14:editId="222FF1A9">
                <wp:simplePos x="0" y="0"/>
                <wp:positionH relativeFrom="column">
                  <wp:posOffset>706120</wp:posOffset>
                </wp:positionH>
                <wp:positionV relativeFrom="paragraph">
                  <wp:posOffset>140335</wp:posOffset>
                </wp:positionV>
                <wp:extent cx="1524000" cy="228600"/>
                <wp:effectExtent l="6985" t="8255" r="12065" b="10795"/>
                <wp:wrapNone/>
                <wp:docPr id="181774042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BCA12" w14:textId="77777777" w:rsidR="005D3AC9" w:rsidRPr="00236877" w:rsidRDefault="005D3AC9" w:rsidP="005D3AC9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236877">
                              <w:rPr>
                                <w:sz w:val="16"/>
                                <w:szCs w:val="16"/>
                                <w:lang w:val="es-MX"/>
                              </w:rPr>
                              <w:t>Nombre del director firmante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56EC4" id="Text Box 31" o:spid="_x0000_s1039" type="#_x0000_t202" style="position:absolute;left:0;text-align:left;margin-left:55.6pt;margin-top:11.05pt;width:120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">
                <v:textbox>
                  <w:txbxContent>
                    <w:p w14:paraId="310BCA12" w14:textId="77777777" w:rsidR="005D3AC9" w:rsidRPr="00236877" w:rsidRDefault="005D3AC9" w:rsidP="005D3AC9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236877">
                        <w:rPr>
                          <w:sz w:val="16"/>
                          <w:szCs w:val="16"/>
                          <w:lang w:val="es-MX"/>
                        </w:rPr>
                        <w:t>Nombre del director firmante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375F9A" wp14:editId="1AC7E36F">
                <wp:simplePos x="0" y="0"/>
                <wp:positionH relativeFrom="column">
                  <wp:posOffset>2230120</wp:posOffset>
                </wp:positionH>
                <wp:positionV relativeFrom="paragraph">
                  <wp:posOffset>234950</wp:posOffset>
                </wp:positionV>
                <wp:extent cx="474345" cy="133985"/>
                <wp:effectExtent l="6985" t="7620" r="23495" b="58420"/>
                <wp:wrapNone/>
                <wp:docPr id="24927692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345" cy="133985"/>
                        </a:xfrm>
                        <a:prstGeom prst="bentConnector3">
                          <a:avLst>
                            <a:gd name="adj1" fmla="val 4993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FEA35" id="AutoShape 32" o:spid="_x0000_s1026" type="#_x0000_t34" style="position:absolute;margin-left:175.6pt;margin-top:18.5pt;width:37.35pt;height:1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" adj="10786">
                <v:stroke endarrow="block"/>
              </v:shape>
            </w:pict>
          </mc:Fallback>
        </mc:AlternateContent>
      </w:r>
      <w:r w:rsidR="00722FA4" w:rsidRPr="00036012">
        <w:rPr>
          <w:rFonts w:ascii="Arial" w:hAnsi="Arial" w:cs="Arial"/>
          <w:sz w:val="24"/>
          <w:szCs w:val="24"/>
          <w:lang w:val="es-MX"/>
        </w:rPr>
        <w:t>Cúmplase:</w:t>
      </w:r>
    </w:p>
    <w:p w14:paraId="395E402E" w14:textId="77777777" w:rsidR="006361A5" w:rsidRPr="00C410B4" w:rsidRDefault="0010776A">
      <w:pPr>
        <w:pStyle w:val="Sinespaciado"/>
        <w:jc w:val="center"/>
        <w:rPr>
          <w:rFonts w:ascii="Arial" w:hAnsi="Arial" w:cs="Arial"/>
          <w:sz w:val="20"/>
          <w:szCs w:val="20"/>
          <w:lang w:val="es-MX"/>
        </w:rPr>
      </w:pPr>
      <w:r w:rsidRPr="00C410B4">
        <w:rPr>
          <w:rFonts w:ascii="Arial" w:hAnsi="Arial" w:cs="Arial"/>
          <w:sz w:val="20"/>
          <w:szCs w:val="20"/>
          <w:lang w:val="es-MX"/>
        </w:rPr>
        <w:t>xxxxxxxxx</w:t>
      </w:r>
      <w:r w:rsidR="00C410B4">
        <w:rPr>
          <w:rFonts w:ascii="Arial" w:hAnsi="Arial" w:cs="Arial"/>
          <w:sz w:val="20"/>
          <w:szCs w:val="20"/>
          <w:lang w:val="es-MX"/>
        </w:rPr>
        <w:t>xxx</w:t>
      </w:r>
    </w:p>
    <w:p w14:paraId="6FD0ED50" w14:textId="77777777" w:rsidR="006361A5" w:rsidRPr="00C410B4" w:rsidRDefault="00036012">
      <w:pPr>
        <w:pStyle w:val="Sinespaciado"/>
        <w:jc w:val="center"/>
        <w:rPr>
          <w:rFonts w:ascii="Arial" w:hAnsi="Arial" w:cs="Arial"/>
          <w:b/>
          <w:sz w:val="20"/>
          <w:szCs w:val="20"/>
          <w:lang w:val="es-MX"/>
        </w:rPr>
      </w:pPr>
      <w:r w:rsidRPr="00C410B4">
        <w:rPr>
          <w:rFonts w:ascii="Arial" w:hAnsi="Arial" w:cs="Arial"/>
          <w:b/>
          <w:sz w:val="20"/>
          <w:szCs w:val="20"/>
          <w:lang w:val="es-MX"/>
        </w:rPr>
        <w:t>Director Ejecutivo del FONA</w:t>
      </w:r>
    </w:p>
    <w:p w14:paraId="3D2D16A4" w14:textId="77777777" w:rsidR="006361A5" w:rsidRPr="00BC28D9" w:rsidRDefault="00722FA4">
      <w:pPr>
        <w:pStyle w:val="Sinespaciado"/>
        <w:jc w:val="center"/>
        <w:rPr>
          <w:rFonts w:ascii="Arial" w:hAnsi="Arial" w:cs="Arial"/>
          <w:sz w:val="20"/>
          <w:szCs w:val="20"/>
        </w:rPr>
      </w:pPr>
      <w:r w:rsidRPr="00BC28D9">
        <w:rPr>
          <w:rFonts w:ascii="Arial" w:hAnsi="Arial" w:cs="Arial"/>
          <w:sz w:val="20"/>
          <w:szCs w:val="20"/>
        </w:rPr>
        <w:t>Providencia Administrativa xxxxxx</w:t>
      </w:r>
    </w:p>
    <w:p w14:paraId="05CA5FBB" w14:textId="77777777" w:rsidR="006361A5" w:rsidRPr="00BC28D9" w:rsidRDefault="00722FA4">
      <w:pPr>
        <w:pStyle w:val="Sinespaciado"/>
        <w:jc w:val="center"/>
        <w:rPr>
          <w:rFonts w:ascii="Arial" w:hAnsi="Arial" w:cs="Arial"/>
          <w:sz w:val="20"/>
          <w:szCs w:val="20"/>
        </w:rPr>
      </w:pPr>
      <w:r w:rsidRPr="00BC28D9">
        <w:rPr>
          <w:rFonts w:ascii="Arial" w:hAnsi="Arial" w:cs="Arial"/>
          <w:sz w:val="20"/>
          <w:szCs w:val="20"/>
        </w:rPr>
        <w:t>Gaceta Oficial xxxxx</w:t>
      </w:r>
    </w:p>
    <w:p w14:paraId="3FC74DB8" w14:textId="77777777" w:rsidR="006361A5" w:rsidRPr="00BC28D9" w:rsidRDefault="00BC28D9" w:rsidP="00406B0C">
      <w:pPr>
        <w:pStyle w:val="Sinespaciado"/>
        <w:jc w:val="center"/>
        <w:rPr>
          <w:rFonts w:ascii="Arial" w:hAnsi="Arial" w:cs="Arial"/>
          <w:sz w:val="20"/>
          <w:szCs w:val="20"/>
        </w:rPr>
      </w:pPr>
      <w:r w:rsidRPr="00BC28D9">
        <w:rPr>
          <w:rFonts w:ascii="Arial" w:hAnsi="Arial" w:cs="Arial"/>
          <w:sz w:val="20"/>
          <w:szCs w:val="20"/>
        </w:rPr>
        <w:t>d</w:t>
      </w:r>
      <w:r w:rsidR="00722FA4" w:rsidRPr="00BC28D9">
        <w:rPr>
          <w:rFonts w:ascii="Arial" w:hAnsi="Arial" w:cs="Arial"/>
          <w:sz w:val="20"/>
          <w:szCs w:val="20"/>
        </w:rPr>
        <w:t>e Fecha xxxxxx</w:t>
      </w:r>
    </w:p>
    <w:sectPr w:rsidR="006361A5" w:rsidRPr="00BC28D9" w:rsidSect="009B5EE4">
      <w:headerReference w:type="default" r:id="rId16"/>
      <w:footerReference w:type="default" r:id="rId17"/>
      <w:pgSz w:w="12240" w:h="15840"/>
      <w:pgMar w:top="1134" w:right="1134" w:bottom="1134" w:left="1134" w:header="113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E8F49" w14:textId="77777777" w:rsidR="001B0504" w:rsidRDefault="001B0504" w:rsidP="006361A5">
      <w:pPr>
        <w:spacing w:after="0" w:line="240" w:lineRule="auto"/>
      </w:pPr>
      <w:r>
        <w:separator/>
      </w:r>
    </w:p>
  </w:endnote>
  <w:endnote w:type="continuationSeparator" w:id="0">
    <w:p w14:paraId="18CDDE98" w14:textId="77777777" w:rsidR="001B0504" w:rsidRDefault="001B0504" w:rsidP="00636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03A63" w14:textId="037912BA" w:rsidR="00060BEF" w:rsidRDefault="007738BE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A1C0681" wp14:editId="5F24024C">
              <wp:simplePos x="0" y="0"/>
              <wp:positionH relativeFrom="column">
                <wp:posOffset>50800</wp:posOffset>
              </wp:positionH>
              <wp:positionV relativeFrom="paragraph">
                <wp:posOffset>20320</wp:posOffset>
              </wp:positionV>
              <wp:extent cx="1710055" cy="237490"/>
              <wp:effectExtent l="8890" t="11430" r="5080" b="8255"/>
              <wp:wrapNone/>
              <wp:docPr id="7339809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0055" cy="237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632761" w14:textId="77777777" w:rsidR="00060BEF" w:rsidRPr="00BC28D9" w:rsidRDefault="00060BEF" w:rsidP="00036012">
                          <w:pPr>
                            <w:rPr>
                              <w:i/>
                              <w:color w:val="0D0D0D"/>
                              <w:sz w:val="16"/>
                              <w:szCs w:val="16"/>
                              <w:lang w:val="es-MX"/>
                            </w:rPr>
                          </w:pPr>
                          <w:r>
                            <w:rPr>
                              <w:i/>
                              <w:color w:val="0D0D0D"/>
                              <w:sz w:val="16"/>
                              <w:szCs w:val="16"/>
                              <w:lang w:val="es-MX"/>
                            </w:rPr>
                            <w:t>FORMA FONA-DE-I-14/004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1C06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0" type="#_x0000_t202" style="position:absolute;margin-left:4pt;margin-top:1.6pt;width:134.65pt;height:18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" strokecolor="white">
              <v:textbox>
                <w:txbxContent>
                  <w:p w14:paraId="7C632761" w14:textId="77777777" w:rsidR="00060BEF" w:rsidRPr="00BC28D9" w:rsidRDefault="00060BEF" w:rsidP="00036012">
                    <w:pPr>
                      <w:rPr>
                        <w:i/>
                        <w:color w:val="0D0D0D"/>
                        <w:sz w:val="16"/>
                        <w:szCs w:val="16"/>
                        <w:lang w:val="es-MX"/>
                      </w:rPr>
                    </w:pPr>
                    <w:r>
                      <w:rPr>
                        <w:i/>
                        <w:color w:val="0D0D0D"/>
                        <w:sz w:val="16"/>
                        <w:szCs w:val="16"/>
                        <w:lang w:val="es-MX"/>
                      </w:rPr>
                      <w:t>FORMA FONA-DE-I-14/004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86689" w14:textId="77777777" w:rsidR="001B0504" w:rsidRDefault="001B0504" w:rsidP="006361A5">
      <w:pPr>
        <w:spacing w:after="0" w:line="240" w:lineRule="auto"/>
      </w:pPr>
      <w:r w:rsidRPr="006361A5">
        <w:rPr>
          <w:color w:val="000000"/>
        </w:rPr>
        <w:separator/>
      </w:r>
    </w:p>
  </w:footnote>
  <w:footnote w:type="continuationSeparator" w:id="0">
    <w:p w14:paraId="682AD627" w14:textId="77777777" w:rsidR="001B0504" w:rsidRDefault="001B0504" w:rsidP="00636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E44E5" w14:textId="3EA2A07D" w:rsidR="00060BEF" w:rsidRDefault="007738BE">
    <w:pPr>
      <w:pStyle w:val="Encabezado"/>
    </w:pPr>
    <w:r>
      <w:rPr>
        <w:noProof/>
      </w:rPr>
      <w:drawing>
        <wp:inline distT="0" distB="0" distL="0" distR="0" wp14:anchorId="0C3091C7" wp14:editId="7E37D2E5">
          <wp:extent cx="5614670" cy="670560"/>
          <wp:effectExtent l="0" t="0" r="0" b="0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4670" cy="670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CA10A6"/>
    <w:multiLevelType w:val="multilevel"/>
    <w:tmpl w:val="AAB2F9E4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num w:numId="1" w16cid:durableId="1288466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A5"/>
    <w:rsid w:val="00004AC0"/>
    <w:rsid w:val="0002067F"/>
    <w:rsid w:val="000265C7"/>
    <w:rsid w:val="00036012"/>
    <w:rsid w:val="00060BEF"/>
    <w:rsid w:val="000A2C15"/>
    <w:rsid w:val="000B36D7"/>
    <w:rsid w:val="0010776A"/>
    <w:rsid w:val="00124C4D"/>
    <w:rsid w:val="001848CC"/>
    <w:rsid w:val="001A79A6"/>
    <w:rsid w:val="001B0504"/>
    <w:rsid w:val="00221227"/>
    <w:rsid w:val="002B089E"/>
    <w:rsid w:val="002E3CF8"/>
    <w:rsid w:val="003237CD"/>
    <w:rsid w:val="003410E6"/>
    <w:rsid w:val="003666FD"/>
    <w:rsid w:val="003B227E"/>
    <w:rsid w:val="0040132C"/>
    <w:rsid w:val="00406B0C"/>
    <w:rsid w:val="004C1800"/>
    <w:rsid w:val="004C1AC4"/>
    <w:rsid w:val="005D3AC9"/>
    <w:rsid w:val="00603E63"/>
    <w:rsid w:val="006361A5"/>
    <w:rsid w:val="00722FA4"/>
    <w:rsid w:val="0076310E"/>
    <w:rsid w:val="007738BE"/>
    <w:rsid w:val="00876BE3"/>
    <w:rsid w:val="008961E3"/>
    <w:rsid w:val="009865C9"/>
    <w:rsid w:val="009B5EE4"/>
    <w:rsid w:val="009F065C"/>
    <w:rsid w:val="00A121C4"/>
    <w:rsid w:val="00A206F3"/>
    <w:rsid w:val="00A2279A"/>
    <w:rsid w:val="00AC5403"/>
    <w:rsid w:val="00AD1644"/>
    <w:rsid w:val="00BC28D9"/>
    <w:rsid w:val="00BE6834"/>
    <w:rsid w:val="00BF75F7"/>
    <w:rsid w:val="00C410B4"/>
    <w:rsid w:val="00CD0C65"/>
    <w:rsid w:val="00D34BD7"/>
    <w:rsid w:val="00D35878"/>
    <w:rsid w:val="00D46D41"/>
    <w:rsid w:val="00D51039"/>
    <w:rsid w:val="00D70C99"/>
    <w:rsid w:val="00D71564"/>
    <w:rsid w:val="00DD2B9B"/>
    <w:rsid w:val="00E00936"/>
    <w:rsid w:val="00E660AE"/>
    <w:rsid w:val="00EB1440"/>
    <w:rsid w:val="00F25F1A"/>
    <w:rsid w:val="00F710A2"/>
    <w:rsid w:val="00F75D23"/>
    <w:rsid w:val="00FA5EB3"/>
    <w:rsid w:val="00FF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B2FBE8"/>
  <w15:chartTrackingRefBased/>
  <w15:docId w15:val="{3D0535A6-B06D-4212-96F8-0F347D1E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361A5"/>
    <w:pPr>
      <w:suppressAutoHyphens/>
      <w:autoSpaceDN w:val="0"/>
      <w:spacing w:after="200" w:line="276" w:lineRule="auto"/>
      <w:textAlignment w:val="baseline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6361A5"/>
    <w:pPr>
      <w:autoSpaceDN w:val="0"/>
      <w:spacing w:after="200" w:line="276" w:lineRule="auto"/>
      <w:textAlignment w:val="baseline"/>
    </w:pPr>
    <w:rPr>
      <w:sz w:val="22"/>
      <w:szCs w:val="22"/>
      <w:lang w:eastAsia="en-US"/>
    </w:rPr>
  </w:style>
  <w:style w:type="paragraph" w:styleId="Textodeglobo">
    <w:name w:val="Balloon Text"/>
    <w:basedOn w:val="Normal"/>
    <w:rsid w:val="006361A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rsid w:val="006361A5"/>
    <w:pPr>
      <w:ind w:left="720"/>
    </w:pPr>
  </w:style>
  <w:style w:type="paragraph" w:styleId="Sinespaciado">
    <w:name w:val="No Spacing"/>
    <w:rsid w:val="006361A5"/>
    <w:pPr>
      <w:suppressAutoHyphens/>
      <w:autoSpaceDN w:val="0"/>
      <w:textAlignment w:val="baseline"/>
    </w:pPr>
    <w:rPr>
      <w:sz w:val="22"/>
      <w:szCs w:val="22"/>
      <w:lang w:eastAsia="en-US"/>
    </w:rPr>
  </w:style>
  <w:style w:type="character" w:customStyle="1" w:styleId="TextodegloboCar">
    <w:name w:val="Texto de globo Car"/>
    <w:basedOn w:val="Fuentedeprrafopredeter"/>
    <w:rsid w:val="006361A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360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6012"/>
    <w:rPr>
      <w:sz w:val="22"/>
      <w:szCs w:val="22"/>
      <w:lang w:val="es-VE" w:eastAsia="en-US"/>
    </w:rPr>
  </w:style>
  <w:style w:type="paragraph" w:styleId="Piedepgina">
    <w:name w:val="footer"/>
    <w:basedOn w:val="Normal"/>
    <w:link w:val="PiedepginaCar"/>
    <w:uiPriority w:val="99"/>
    <w:unhideWhenUsed/>
    <w:rsid w:val="000360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012"/>
    <w:rPr>
      <w:sz w:val="22"/>
      <w:szCs w:val="22"/>
      <w:lang w:val="es-VE" w:eastAsia="en-US"/>
    </w:rPr>
  </w:style>
  <w:style w:type="character" w:styleId="Textoennegrita">
    <w:name w:val="Strong"/>
    <w:basedOn w:val="Fuentedeprrafopredeter"/>
    <w:uiPriority w:val="22"/>
    <w:qFormat/>
    <w:rsid w:val="002B089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B08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089E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0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finicion.de/materia/" TargetMode="External"/><Relationship Id="rId13" Type="http://schemas.openxmlformats.org/officeDocument/2006/relationships/hyperlink" Target="http://deconceptos.com/general/procedimient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deconceptos.com/ciencias-sociales/publicidad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conceptos.com/general/creac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econceptos.com/ciencias-sociales/publicidad" TargetMode="External"/><Relationship Id="rId10" Type="http://schemas.openxmlformats.org/officeDocument/2006/relationships/hyperlink" Target="http://deconceptos.com/general/procedimient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efinicion.de/materia/" TargetMode="External"/><Relationship Id="rId14" Type="http://schemas.openxmlformats.org/officeDocument/2006/relationships/hyperlink" Target="http://deconceptos.com/general/creaci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407</CharactersWithSpaces>
  <SharedDoc>false</SharedDoc>
  <HLinks>
    <vt:vector size="24" baseType="variant">
      <vt:variant>
        <vt:i4>7143465</vt:i4>
      </vt:variant>
      <vt:variant>
        <vt:i4>9</vt:i4>
      </vt:variant>
      <vt:variant>
        <vt:i4>0</vt:i4>
      </vt:variant>
      <vt:variant>
        <vt:i4>5</vt:i4>
      </vt:variant>
      <vt:variant>
        <vt:lpwstr>http://deconceptos.com/ciencias-sociales/publicidad</vt:lpwstr>
      </vt:variant>
      <vt:variant>
        <vt:lpwstr/>
      </vt:variant>
      <vt:variant>
        <vt:i4>3342373</vt:i4>
      </vt:variant>
      <vt:variant>
        <vt:i4>6</vt:i4>
      </vt:variant>
      <vt:variant>
        <vt:i4>0</vt:i4>
      </vt:variant>
      <vt:variant>
        <vt:i4>5</vt:i4>
      </vt:variant>
      <vt:variant>
        <vt:lpwstr>http://deconceptos.com/general/creacion</vt:lpwstr>
      </vt:variant>
      <vt:variant>
        <vt:lpwstr/>
      </vt:variant>
      <vt:variant>
        <vt:i4>4325462</vt:i4>
      </vt:variant>
      <vt:variant>
        <vt:i4>3</vt:i4>
      </vt:variant>
      <vt:variant>
        <vt:i4>0</vt:i4>
      </vt:variant>
      <vt:variant>
        <vt:i4>5</vt:i4>
      </vt:variant>
      <vt:variant>
        <vt:lpwstr>http://deconceptos.com/general/procedimiento</vt:lpwstr>
      </vt:variant>
      <vt:variant>
        <vt:lpwstr/>
      </vt:variant>
      <vt:variant>
        <vt:i4>655437</vt:i4>
      </vt:variant>
      <vt:variant>
        <vt:i4>0</vt:i4>
      </vt:variant>
      <vt:variant>
        <vt:i4>0</vt:i4>
      </vt:variant>
      <vt:variant>
        <vt:i4>5</vt:i4>
      </vt:variant>
      <vt:variant>
        <vt:lpwstr>http://definicion.de/materia/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evasquez</dc:creator>
  <cp:keywords/>
  <cp:lastModifiedBy>luis gonzales</cp:lastModifiedBy>
  <cp:revision>2</cp:revision>
  <dcterms:created xsi:type="dcterms:W3CDTF">2024-10-28T18:41:00Z</dcterms:created>
  <dcterms:modified xsi:type="dcterms:W3CDTF">2024-10-28T18:41:00Z</dcterms:modified>
</cp:coreProperties>
</file>